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69" w:rsidRPr="00004350" w:rsidRDefault="00A66369" w:rsidP="00A66369">
      <w:pPr>
        <w:pStyle w:val="BodyText3"/>
        <w:spacing w:before="120" w:after="0"/>
        <w:jc w:val="center"/>
        <w:rPr>
          <w:b/>
          <w:bCs/>
          <w:spacing w:val="10"/>
          <w:sz w:val="18"/>
          <w:szCs w:val="18"/>
        </w:rPr>
      </w:pPr>
      <w:r w:rsidRPr="00004350">
        <w:rPr>
          <w:b/>
          <w:bCs/>
          <w:spacing w:val="10"/>
          <w:sz w:val="18"/>
          <w:szCs w:val="18"/>
        </w:rPr>
        <w:t>МИНИСТЕРСТВО ОБРАЗОВАНИЯ И НАУКИ ДОНЕЦКОЙ НАРОДНОЙ РЕСПУБЛИКИ</w:t>
      </w:r>
    </w:p>
    <w:p w:rsidR="00A66369" w:rsidRPr="00004350" w:rsidRDefault="00A66369" w:rsidP="00A66369">
      <w:pPr>
        <w:pStyle w:val="BodyText3"/>
        <w:spacing w:after="0"/>
        <w:ind w:right="-1"/>
        <w:jc w:val="center"/>
        <w:rPr>
          <w:b/>
          <w:bCs/>
          <w:sz w:val="18"/>
          <w:szCs w:val="18"/>
        </w:rPr>
      </w:pPr>
      <w:r w:rsidRPr="00004350">
        <w:rPr>
          <w:b/>
          <w:spacing w:val="-10"/>
          <w:sz w:val="18"/>
          <w:szCs w:val="18"/>
        </w:rPr>
        <w:t xml:space="preserve">ГОУВПО </w:t>
      </w:r>
      <w:r w:rsidRPr="00004350">
        <w:rPr>
          <w:b/>
          <w:bCs/>
          <w:sz w:val="18"/>
          <w:szCs w:val="18"/>
        </w:rPr>
        <w:t>«ДОНЕЦКИЙ НАЦИОНАЛЬНЫЙ ТЕХНИЧЕСКИЙ УНИВЕРСИТЕТ»</w:t>
      </w:r>
    </w:p>
    <w:p w:rsidR="00A66369" w:rsidRPr="00004350" w:rsidRDefault="00A66369" w:rsidP="00A66369">
      <w:pPr>
        <w:pStyle w:val="NoSpacing1"/>
        <w:jc w:val="center"/>
        <w:rPr>
          <w:b/>
          <w:bCs/>
        </w:rPr>
      </w:pPr>
    </w:p>
    <w:p w:rsidR="00A66369" w:rsidRPr="00004350" w:rsidRDefault="00A66369" w:rsidP="00A66369">
      <w:pPr>
        <w:pStyle w:val="BodyText3"/>
        <w:spacing w:after="0"/>
        <w:rPr>
          <w:bCs/>
          <w:sz w:val="24"/>
          <w:szCs w:val="24"/>
        </w:rPr>
      </w:pPr>
      <w:r w:rsidRPr="00004350">
        <w:rPr>
          <w:b/>
          <w:bCs/>
          <w:sz w:val="24"/>
          <w:szCs w:val="24"/>
        </w:rPr>
        <w:t>ФАКУЛЬТЕТ</w:t>
      </w:r>
      <w:r w:rsidRPr="00004350">
        <w:rPr>
          <w:b/>
          <w:bCs/>
          <w:sz w:val="24"/>
          <w:szCs w:val="24"/>
        </w:rPr>
        <w:tab/>
      </w:r>
      <w:r w:rsidRPr="00004350">
        <w:rPr>
          <w:b/>
          <w:bCs/>
          <w:sz w:val="24"/>
          <w:szCs w:val="24"/>
        </w:rPr>
        <w:tab/>
      </w:r>
      <w:r w:rsidRPr="00004350">
        <w:rPr>
          <w:bCs/>
          <w:sz w:val="24"/>
          <w:szCs w:val="24"/>
          <w:u w:val="single"/>
        </w:rPr>
        <w:t>Компьютерных наук и технологий</w:t>
      </w:r>
      <w:r w:rsidRPr="00004350">
        <w:rPr>
          <w:caps/>
          <w:sz w:val="24"/>
          <w:szCs w:val="24"/>
        </w:rPr>
        <w:t>___________________</w:t>
      </w:r>
    </w:p>
    <w:p w:rsidR="00A66369" w:rsidRPr="00A66369" w:rsidRDefault="00A66369" w:rsidP="00A66369">
      <w:pPr>
        <w:pStyle w:val="BodyText3"/>
        <w:spacing w:after="0"/>
        <w:rPr>
          <w:bCs/>
          <w:sz w:val="24"/>
          <w:szCs w:val="24"/>
          <w:u w:val="single"/>
        </w:rPr>
      </w:pPr>
      <w:r w:rsidRPr="00004350">
        <w:rPr>
          <w:b/>
          <w:bCs/>
          <w:sz w:val="24"/>
          <w:szCs w:val="24"/>
        </w:rPr>
        <w:t>КАФЕДРА</w:t>
      </w:r>
      <w:r w:rsidRPr="00004350">
        <w:rPr>
          <w:b/>
          <w:bCs/>
          <w:sz w:val="24"/>
          <w:szCs w:val="24"/>
        </w:rPr>
        <w:tab/>
      </w:r>
      <w:r w:rsidRPr="00004350">
        <w:rPr>
          <w:b/>
          <w:bCs/>
          <w:sz w:val="24"/>
          <w:szCs w:val="24"/>
        </w:rPr>
        <w:tab/>
      </w:r>
      <w:r w:rsidRPr="00004350">
        <w:rPr>
          <w:b/>
          <w:bCs/>
          <w:sz w:val="24"/>
          <w:szCs w:val="24"/>
        </w:rPr>
        <w:tab/>
      </w:r>
      <w:r w:rsidRPr="00004350">
        <w:rPr>
          <w:bCs/>
          <w:sz w:val="24"/>
          <w:szCs w:val="24"/>
          <w:u w:val="single"/>
        </w:rPr>
        <w:t>Программной инжен</w:t>
      </w:r>
      <w:r w:rsidRPr="00004350">
        <w:rPr>
          <w:bCs/>
          <w:sz w:val="24"/>
          <w:szCs w:val="24"/>
          <w:u w:val="single"/>
        </w:rPr>
        <w:t>е</w:t>
      </w:r>
      <w:r w:rsidRPr="00004350">
        <w:rPr>
          <w:bCs/>
          <w:sz w:val="24"/>
          <w:szCs w:val="24"/>
          <w:u w:val="single"/>
        </w:rPr>
        <w:t>рии</w:t>
      </w:r>
      <w:r w:rsidRPr="00004350">
        <w:rPr>
          <w:caps/>
          <w:sz w:val="24"/>
          <w:szCs w:val="24"/>
        </w:rPr>
        <w:t>__________________________</w:t>
      </w:r>
      <w:r w:rsidRPr="00A66369">
        <w:rPr>
          <w:bCs/>
          <w:sz w:val="24"/>
          <w:szCs w:val="24"/>
          <w:u w:val="single"/>
        </w:rPr>
        <w:t>_</w:t>
      </w:r>
    </w:p>
    <w:p w:rsidR="00A66369" w:rsidRPr="00A66369" w:rsidRDefault="00A66369" w:rsidP="00A66369">
      <w:pPr>
        <w:pStyle w:val="BodyText3"/>
        <w:spacing w:after="0"/>
        <w:rPr>
          <w:caps/>
          <w:sz w:val="24"/>
          <w:szCs w:val="24"/>
        </w:rPr>
      </w:pPr>
      <w:r w:rsidRPr="00004350">
        <w:rPr>
          <w:b/>
          <w:bCs/>
          <w:sz w:val="24"/>
          <w:szCs w:val="24"/>
        </w:rPr>
        <w:t>НАПРАВЛЕНИЕ</w:t>
      </w:r>
      <w:r w:rsidRPr="00004350">
        <w:rPr>
          <w:b/>
          <w:bCs/>
          <w:sz w:val="24"/>
          <w:szCs w:val="24"/>
        </w:rPr>
        <w:tab/>
      </w:r>
      <w:r w:rsidRPr="00004350">
        <w:rPr>
          <w:b/>
          <w:bCs/>
          <w:sz w:val="24"/>
          <w:szCs w:val="24"/>
        </w:rPr>
        <w:tab/>
      </w:r>
      <w:r>
        <w:rPr>
          <w:bCs/>
          <w:sz w:val="24"/>
          <w:szCs w:val="24"/>
          <w:u w:val="single"/>
        </w:rPr>
        <w:t xml:space="preserve">                 </w:t>
      </w:r>
      <w:r w:rsidRPr="00004350">
        <w:rPr>
          <w:sz w:val="24"/>
          <w:szCs w:val="24"/>
          <w:u w:val="single"/>
        </w:rPr>
        <w:t>Программная инженерия</w:t>
      </w:r>
      <w:r w:rsidRPr="00004350">
        <w:rPr>
          <w:caps/>
          <w:sz w:val="24"/>
          <w:szCs w:val="24"/>
        </w:rPr>
        <w:t>___________________</w:t>
      </w:r>
    </w:p>
    <w:p w:rsidR="00A66369" w:rsidRPr="00004350" w:rsidRDefault="00A66369" w:rsidP="00A66369">
      <w:pPr>
        <w:pStyle w:val="BodyText3"/>
        <w:spacing w:after="0"/>
        <w:rPr>
          <w:b/>
          <w:bCs/>
          <w:sz w:val="24"/>
          <w:szCs w:val="24"/>
        </w:rPr>
      </w:pPr>
      <w:r w:rsidRPr="00004350">
        <w:rPr>
          <w:b/>
          <w:bCs/>
          <w:sz w:val="24"/>
          <w:szCs w:val="24"/>
        </w:rPr>
        <w:t>ПРОФИЛЬ</w:t>
      </w:r>
      <w:r w:rsidRPr="00004350">
        <w:rPr>
          <w:b/>
          <w:bCs/>
          <w:sz w:val="24"/>
          <w:szCs w:val="24"/>
        </w:rPr>
        <w:tab/>
      </w:r>
      <w:r w:rsidRPr="00004350">
        <w:rPr>
          <w:b/>
          <w:bCs/>
          <w:sz w:val="24"/>
          <w:szCs w:val="24"/>
        </w:rPr>
        <w:tab/>
      </w:r>
      <w:r w:rsidRPr="00004350">
        <w:rPr>
          <w:b/>
          <w:bCs/>
          <w:sz w:val="24"/>
          <w:szCs w:val="24"/>
        </w:rPr>
        <w:tab/>
      </w:r>
      <w:r w:rsidRPr="00004350">
        <w:rPr>
          <w:bCs/>
          <w:sz w:val="24"/>
          <w:szCs w:val="24"/>
          <w:u w:val="single"/>
        </w:rPr>
        <w:t>Инженерия программного обеспечения</w:t>
      </w:r>
      <w:r w:rsidRPr="00004350">
        <w:rPr>
          <w:bCs/>
          <w:sz w:val="24"/>
          <w:szCs w:val="24"/>
        </w:rPr>
        <w:t>______________</w:t>
      </w:r>
      <w:r>
        <w:rPr>
          <w:caps/>
          <w:sz w:val="24"/>
          <w:szCs w:val="24"/>
        </w:rPr>
        <w:t>_</w:t>
      </w:r>
    </w:p>
    <w:p w:rsidR="00A66369" w:rsidRPr="00004350" w:rsidRDefault="00A66369" w:rsidP="00A66369">
      <w:pPr>
        <w:pStyle w:val="BodyText3"/>
        <w:spacing w:after="0"/>
        <w:rPr>
          <w:b/>
          <w:bCs/>
          <w:sz w:val="24"/>
          <w:szCs w:val="24"/>
        </w:rPr>
      </w:pP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245"/>
        <w:rPr>
          <w:sz w:val="28"/>
          <w:szCs w:val="28"/>
        </w:rPr>
      </w:pP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245"/>
        <w:rPr>
          <w:sz w:val="28"/>
          <w:szCs w:val="28"/>
        </w:rPr>
      </w:pPr>
      <w:r w:rsidRPr="00004350">
        <w:rPr>
          <w:sz w:val="28"/>
          <w:szCs w:val="28"/>
        </w:rPr>
        <w:t>Оценка проекта: ____________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245"/>
        <w:rPr>
          <w:sz w:val="28"/>
          <w:szCs w:val="28"/>
        </w:rPr>
      </w:pPr>
      <w:r w:rsidRPr="00004350">
        <w:rPr>
          <w:sz w:val="28"/>
          <w:szCs w:val="28"/>
        </w:rPr>
        <w:t>Члены комиссии: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245"/>
        <w:rPr>
          <w:sz w:val="28"/>
          <w:szCs w:val="28"/>
        </w:rPr>
      </w:pPr>
      <w:r w:rsidRPr="00004350">
        <w:rPr>
          <w:sz w:val="28"/>
          <w:szCs w:val="28"/>
        </w:rPr>
        <w:t>________________ __________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245"/>
        <w:rPr>
          <w:sz w:val="18"/>
          <w:szCs w:val="18"/>
        </w:rPr>
      </w:pPr>
      <w:r w:rsidRPr="00004350">
        <w:rPr>
          <w:sz w:val="18"/>
          <w:szCs w:val="18"/>
        </w:rPr>
        <w:t xml:space="preserve">Подпись </w:t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  <w:t>расшифровка подписи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245"/>
        <w:rPr>
          <w:sz w:val="28"/>
          <w:szCs w:val="28"/>
        </w:rPr>
      </w:pPr>
      <w:r w:rsidRPr="00004350">
        <w:rPr>
          <w:sz w:val="28"/>
          <w:szCs w:val="28"/>
        </w:rPr>
        <w:t>________________ __________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245"/>
        <w:rPr>
          <w:sz w:val="18"/>
          <w:szCs w:val="18"/>
        </w:rPr>
      </w:pPr>
      <w:r w:rsidRPr="00004350">
        <w:rPr>
          <w:sz w:val="18"/>
          <w:szCs w:val="18"/>
        </w:rPr>
        <w:t xml:space="preserve">Подпись </w:t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  <w:t>расшифровка подписи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245"/>
        <w:rPr>
          <w:sz w:val="28"/>
          <w:szCs w:val="28"/>
        </w:rPr>
      </w:pPr>
      <w:r w:rsidRPr="00004350">
        <w:rPr>
          <w:sz w:val="28"/>
          <w:szCs w:val="28"/>
        </w:rPr>
        <w:t>________________ __________</w:t>
      </w:r>
    </w:p>
    <w:p w:rsidR="00A66369" w:rsidRPr="00004350" w:rsidRDefault="00A66369" w:rsidP="00A66369">
      <w:pPr>
        <w:pStyle w:val="BodyText3"/>
        <w:spacing w:after="0"/>
        <w:ind w:left="5245" w:firstLine="6237"/>
        <w:rPr>
          <w:sz w:val="18"/>
          <w:szCs w:val="18"/>
        </w:rPr>
      </w:pPr>
      <w:r w:rsidRPr="00004350">
        <w:rPr>
          <w:sz w:val="18"/>
          <w:szCs w:val="18"/>
        </w:rPr>
        <w:t xml:space="preserve">ППодпись </w:t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  <w:t>расшифровка подписи</w:t>
      </w:r>
    </w:p>
    <w:p w:rsidR="00A66369" w:rsidRPr="00004350" w:rsidRDefault="00A66369" w:rsidP="00A66369">
      <w:pPr>
        <w:pStyle w:val="BodyText3"/>
        <w:spacing w:after="0"/>
        <w:ind w:left="6237" w:hanging="992"/>
        <w:rPr>
          <w:sz w:val="26"/>
          <w:szCs w:val="26"/>
        </w:rPr>
      </w:pPr>
      <w:r w:rsidRPr="00004350">
        <w:rPr>
          <w:sz w:val="26"/>
          <w:szCs w:val="26"/>
        </w:rPr>
        <w:t xml:space="preserve">«___» ____________ </w:t>
      </w:r>
      <w:smartTag w:uri="urn:schemas-microsoft-com:office:smarttags" w:element="metricconverter">
        <w:smartTagPr>
          <w:attr w:name="ProductID" w:val="2018 г"/>
        </w:smartTagPr>
        <w:r w:rsidRPr="00004350">
          <w:rPr>
            <w:sz w:val="26"/>
            <w:szCs w:val="26"/>
          </w:rPr>
          <w:t>2018 г</w:t>
        </w:r>
      </w:smartTag>
      <w:r w:rsidRPr="00004350">
        <w:rPr>
          <w:sz w:val="26"/>
          <w:szCs w:val="26"/>
        </w:rPr>
        <w:t>.</w:t>
      </w:r>
    </w:p>
    <w:p w:rsidR="00A66369" w:rsidRPr="00004350" w:rsidRDefault="00A66369" w:rsidP="00A66369">
      <w:pPr>
        <w:pStyle w:val="BodyText3"/>
        <w:spacing w:after="0"/>
        <w:jc w:val="center"/>
        <w:rPr>
          <w:b/>
          <w:bCs/>
          <w:sz w:val="32"/>
          <w:szCs w:val="36"/>
        </w:rPr>
      </w:pPr>
    </w:p>
    <w:p w:rsidR="00A66369" w:rsidRPr="00004350" w:rsidRDefault="00A66369" w:rsidP="00A66369">
      <w:pPr>
        <w:pStyle w:val="BodyText3"/>
        <w:spacing w:after="0"/>
        <w:jc w:val="center"/>
        <w:rPr>
          <w:b/>
          <w:bCs/>
          <w:sz w:val="28"/>
          <w:szCs w:val="32"/>
        </w:rPr>
      </w:pPr>
    </w:p>
    <w:p w:rsidR="00A66369" w:rsidRPr="00004350" w:rsidRDefault="00A66369" w:rsidP="00A66369">
      <w:pPr>
        <w:pStyle w:val="BodyText3"/>
        <w:spacing w:after="0"/>
        <w:jc w:val="center"/>
        <w:rPr>
          <w:b/>
          <w:bCs/>
          <w:sz w:val="32"/>
          <w:szCs w:val="32"/>
        </w:rPr>
      </w:pPr>
      <w:r w:rsidRPr="00004350">
        <w:rPr>
          <w:b/>
          <w:bCs/>
          <w:sz w:val="32"/>
          <w:szCs w:val="32"/>
        </w:rPr>
        <w:t>ПОЯСНИТЕЛЬНАЯ ЗАПИСКА</w:t>
      </w:r>
    </w:p>
    <w:p w:rsidR="00A66369" w:rsidRPr="00004350" w:rsidRDefault="00A66369" w:rsidP="00A66369">
      <w:pPr>
        <w:pStyle w:val="BodyText3"/>
        <w:spacing w:after="0"/>
        <w:jc w:val="center"/>
        <w:rPr>
          <w:b/>
          <w:bCs/>
          <w:sz w:val="36"/>
          <w:szCs w:val="36"/>
        </w:rPr>
      </w:pPr>
      <w:r w:rsidRPr="00004350">
        <w:rPr>
          <w:b/>
          <w:bCs/>
          <w:sz w:val="36"/>
          <w:szCs w:val="36"/>
        </w:rPr>
        <w:t>к курсовому проекту по дисциплине</w:t>
      </w:r>
    </w:p>
    <w:p w:rsidR="00A66369" w:rsidRPr="00004350" w:rsidRDefault="00A66369" w:rsidP="00A66369">
      <w:pPr>
        <w:pStyle w:val="BodyText3"/>
        <w:spacing w:after="0"/>
        <w:jc w:val="center"/>
        <w:rPr>
          <w:b/>
          <w:bCs/>
          <w:sz w:val="32"/>
          <w:szCs w:val="36"/>
        </w:rPr>
      </w:pPr>
    </w:p>
    <w:p w:rsidR="00A66369" w:rsidRPr="00004350" w:rsidRDefault="00A66369" w:rsidP="00A66369">
      <w:pPr>
        <w:pStyle w:val="BodyText3"/>
        <w:spacing w:after="0"/>
        <w:jc w:val="center"/>
        <w:rPr>
          <w:b/>
          <w:bCs/>
          <w:sz w:val="36"/>
          <w:szCs w:val="36"/>
        </w:rPr>
      </w:pPr>
      <w:r w:rsidRPr="00004350">
        <w:rPr>
          <w:b/>
          <w:bCs/>
          <w:sz w:val="32"/>
          <w:szCs w:val="36"/>
        </w:rPr>
        <w:t>«Архитектура и проектирование программного обеспечения»</w:t>
      </w:r>
    </w:p>
    <w:p w:rsidR="00A66369" w:rsidRPr="00004350" w:rsidRDefault="00A66369" w:rsidP="00A66369">
      <w:pPr>
        <w:pStyle w:val="BodyText3"/>
        <w:spacing w:after="0"/>
        <w:ind w:firstLine="720"/>
        <w:jc w:val="both"/>
        <w:rPr>
          <w:b/>
          <w:sz w:val="28"/>
          <w:szCs w:val="28"/>
        </w:rPr>
      </w:pPr>
    </w:p>
    <w:p w:rsidR="00A66369" w:rsidRPr="00004350" w:rsidRDefault="00A66369" w:rsidP="00A66369">
      <w:pPr>
        <w:pStyle w:val="BodyText3"/>
        <w:spacing w:after="0"/>
        <w:ind w:firstLine="720"/>
        <w:jc w:val="both"/>
        <w:rPr>
          <w:b/>
          <w:sz w:val="28"/>
          <w:szCs w:val="28"/>
        </w:rPr>
      </w:pP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67"/>
        <w:rPr>
          <w:sz w:val="28"/>
          <w:szCs w:val="28"/>
        </w:rPr>
      </w:pPr>
      <w:r w:rsidRPr="00004350">
        <w:rPr>
          <w:sz w:val="28"/>
          <w:szCs w:val="28"/>
        </w:rPr>
        <w:t>Руководитель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67"/>
        <w:rPr>
          <w:sz w:val="28"/>
          <w:szCs w:val="28"/>
        </w:rPr>
      </w:pPr>
      <w:r w:rsidRPr="00004350">
        <w:rPr>
          <w:sz w:val="28"/>
          <w:szCs w:val="28"/>
        </w:rPr>
        <w:t>____________________________________________________________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67"/>
        <w:rPr>
          <w:sz w:val="18"/>
          <w:szCs w:val="18"/>
        </w:rPr>
      </w:pPr>
      <w:r w:rsidRPr="00004350">
        <w:rPr>
          <w:sz w:val="18"/>
          <w:szCs w:val="18"/>
        </w:rPr>
        <w:t xml:space="preserve">должность, звание </w:t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  <w:t xml:space="preserve">подпись </w:t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  <w:t>расшифровка подписи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67"/>
        <w:rPr>
          <w:sz w:val="28"/>
          <w:szCs w:val="28"/>
        </w:rPr>
      </w:pPr>
      <w:r w:rsidRPr="00004350">
        <w:rPr>
          <w:sz w:val="28"/>
          <w:szCs w:val="28"/>
        </w:rPr>
        <w:t>Нормоконтролер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67"/>
        <w:rPr>
          <w:sz w:val="28"/>
          <w:szCs w:val="28"/>
        </w:rPr>
      </w:pPr>
      <w:r w:rsidRPr="00004350">
        <w:rPr>
          <w:sz w:val="28"/>
          <w:szCs w:val="28"/>
        </w:rPr>
        <w:t>____________________________________________________________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67"/>
        <w:rPr>
          <w:sz w:val="18"/>
          <w:szCs w:val="18"/>
        </w:rPr>
      </w:pPr>
      <w:r w:rsidRPr="00004350">
        <w:rPr>
          <w:sz w:val="18"/>
          <w:szCs w:val="18"/>
        </w:rPr>
        <w:t xml:space="preserve">должность, звание </w:t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  <w:t>подпись</w:t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  <w:t xml:space="preserve"> расшифровка подписи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67"/>
        <w:rPr>
          <w:sz w:val="28"/>
          <w:szCs w:val="28"/>
        </w:rPr>
      </w:pPr>
      <w:r w:rsidRPr="00004350">
        <w:rPr>
          <w:sz w:val="28"/>
          <w:szCs w:val="28"/>
        </w:rPr>
        <w:t>Студент</w:t>
      </w:r>
    </w:p>
    <w:p w:rsidR="00A66369" w:rsidRPr="00004350" w:rsidRDefault="00A66369" w:rsidP="00A66369">
      <w:pPr>
        <w:autoSpaceDE w:val="0"/>
        <w:autoSpaceDN w:val="0"/>
        <w:adjustRightInd w:val="0"/>
        <w:spacing w:line="240" w:lineRule="auto"/>
        <w:ind w:firstLine="567"/>
        <w:rPr>
          <w:sz w:val="28"/>
          <w:szCs w:val="28"/>
        </w:rPr>
      </w:pPr>
      <w:r w:rsidRPr="00004350">
        <w:rPr>
          <w:sz w:val="28"/>
          <w:szCs w:val="28"/>
        </w:rPr>
        <w:t>____________________________________________________________</w:t>
      </w:r>
    </w:p>
    <w:p w:rsidR="00A66369" w:rsidRPr="00004350" w:rsidRDefault="00A66369" w:rsidP="00A66369">
      <w:pPr>
        <w:pStyle w:val="BodyText3"/>
        <w:ind w:firstLine="567"/>
        <w:rPr>
          <w:b/>
          <w:bCs/>
          <w:sz w:val="24"/>
          <w:szCs w:val="24"/>
        </w:rPr>
      </w:pPr>
      <w:r w:rsidRPr="00004350">
        <w:rPr>
          <w:sz w:val="18"/>
          <w:szCs w:val="18"/>
        </w:rPr>
        <w:t xml:space="preserve">номер группы </w:t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  <w:t>подпись</w:t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</w:r>
      <w:r w:rsidRPr="00004350">
        <w:rPr>
          <w:sz w:val="18"/>
          <w:szCs w:val="18"/>
        </w:rPr>
        <w:tab/>
        <w:t xml:space="preserve"> расшифровка подписи</w:t>
      </w:r>
      <w:r w:rsidRPr="00004350">
        <w:rPr>
          <w:b/>
          <w:bCs/>
          <w:sz w:val="24"/>
          <w:szCs w:val="24"/>
        </w:rPr>
        <w:tab/>
      </w:r>
    </w:p>
    <w:p w:rsidR="00A66369" w:rsidRPr="00004350" w:rsidRDefault="00A66369" w:rsidP="00A66369">
      <w:pPr>
        <w:spacing w:line="240" w:lineRule="auto"/>
        <w:jc w:val="center"/>
        <w:rPr>
          <w:sz w:val="28"/>
          <w:szCs w:val="28"/>
        </w:rPr>
      </w:pPr>
    </w:p>
    <w:p w:rsidR="00A66369" w:rsidRPr="00004350" w:rsidRDefault="00A66369" w:rsidP="00A66369">
      <w:pPr>
        <w:spacing w:line="240" w:lineRule="auto"/>
        <w:jc w:val="center"/>
        <w:rPr>
          <w:sz w:val="28"/>
          <w:szCs w:val="28"/>
        </w:rPr>
      </w:pPr>
    </w:p>
    <w:p w:rsidR="00A66369" w:rsidRPr="00A66369" w:rsidRDefault="00A66369" w:rsidP="00A66369">
      <w:pPr>
        <w:pStyle w:val="12"/>
        <w:spacing w:before="0" w:after="0"/>
        <w:rPr>
          <w:szCs w:val="28"/>
        </w:rPr>
      </w:pPr>
      <w:r w:rsidRPr="00004350">
        <w:rPr>
          <w:szCs w:val="28"/>
        </w:rPr>
        <w:t>Донецк – 2018</w:t>
      </w:r>
    </w:p>
    <w:p w:rsidR="00A66369" w:rsidRPr="00004350" w:rsidRDefault="00A66369" w:rsidP="00A66369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04350">
        <w:rPr>
          <w:b/>
          <w:sz w:val="28"/>
          <w:szCs w:val="28"/>
        </w:rPr>
        <w:lastRenderedPageBreak/>
        <w:t>РЕФЕРАТ</w:t>
      </w:r>
    </w:p>
    <w:p w:rsidR="00A66369" w:rsidRPr="00A66369" w:rsidRDefault="00A66369" w:rsidP="00A66369">
      <w:pPr>
        <w:autoSpaceDE w:val="0"/>
        <w:autoSpaceDN w:val="0"/>
        <w:adjustRightInd w:val="0"/>
        <w:rPr>
          <w:sz w:val="28"/>
          <w:szCs w:val="28"/>
        </w:rPr>
      </w:pPr>
      <w:r w:rsidRPr="00004350">
        <w:rPr>
          <w:sz w:val="28"/>
          <w:szCs w:val="28"/>
        </w:rPr>
        <w:t>Тема курсового проекта:</w:t>
      </w:r>
      <w:r>
        <w:rPr>
          <w:sz w:val="28"/>
          <w:szCs w:val="28"/>
        </w:rPr>
        <w:t xml:space="preserve"> Разработка мобильного приложения «Новостной портал» на платформе </w:t>
      </w:r>
      <w:r>
        <w:rPr>
          <w:sz w:val="28"/>
          <w:szCs w:val="28"/>
          <w:lang w:val="en-US"/>
        </w:rPr>
        <w:t>Android</w:t>
      </w:r>
      <w:r w:rsidRPr="00A66369">
        <w:rPr>
          <w:sz w:val="28"/>
          <w:szCs w:val="28"/>
        </w:rPr>
        <w:t>.</w:t>
      </w:r>
    </w:p>
    <w:p w:rsidR="00A66369" w:rsidRPr="00004350" w:rsidRDefault="00A66369" w:rsidP="00A66369">
      <w:pPr>
        <w:autoSpaceDE w:val="0"/>
        <w:autoSpaceDN w:val="0"/>
        <w:adjustRightInd w:val="0"/>
        <w:ind w:firstLine="567"/>
        <w:rPr>
          <w:sz w:val="28"/>
          <w:szCs w:val="28"/>
        </w:rPr>
      </w:pPr>
      <w:r w:rsidRPr="00004350">
        <w:rPr>
          <w:sz w:val="28"/>
          <w:szCs w:val="28"/>
        </w:rPr>
        <w:t>В состав проекта входят:</w:t>
      </w:r>
    </w:p>
    <w:p w:rsidR="00A66369" w:rsidRPr="00004350" w:rsidRDefault="00A66369" w:rsidP="00A66369">
      <w:pPr>
        <w:autoSpaceDE w:val="0"/>
        <w:autoSpaceDN w:val="0"/>
        <w:adjustRightInd w:val="0"/>
        <w:rPr>
          <w:sz w:val="28"/>
          <w:szCs w:val="28"/>
        </w:rPr>
      </w:pPr>
      <w:r w:rsidRPr="00004350">
        <w:rPr>
          <w:sz w:val="28"/>
          <w:szCs w:val="28"/>
        </w:rPr>
        <w:t xml:space="preserve">пояснительная записка </w:t>
      </w:r>
      <w:r>
        <w:rPr>
          <w:sz w:val="28"/>
          <w:szCs w:val="28"/>
        </w:rPr>
        <w:t>50</w:t>
      </w:r>
      <w:r w:rsidRPr="00004350">
        <w:rPr>
          <w:sz w:val="28"/>
          <w:szCs w:val="28"/>
        </w:rPr>
        <w:t xml:space="preserve"> страниц, </w:t>
      </w:r>
      <w:r>
        <w:rPr>
          <w:sz w:val="28"/>
          <w:szCs w:val="28"/>
        </w:rPr>
        <w:t>20</w:t>
      </w:r>
      <w:r w:rsidRPr="00004350">
        <w:rPr>
          <w:sz w:val="28"/>
          <w:szCs w:val="28"/>
        </w:rPr>
        <w:t xml:space="preserve"> рисунков, </w:t>
      </w:r>
      <w:r>
        <w:rPr>
          <w:sz w:val="28"/>
          <w:szCs w:val="28"/>
        </w:rPr>
        <w:t>10</w:t>
      </w:r>
      <w:r w:rsidRPr="00004350">
        <w:rPr>
          <w:sz w:val="28"/>
          <w:szCs w:val="28"/>
        </w:rPr>
        <w:t xml:space="preserve"> таблиц,</w:t>
      </w:r>
    </w:p>
    <w:p w:rsidR="00A66369" w:rsidRPr="00004350" w:rsidRDefault="00A66369" w:rsidP="00A6636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004350">
        <w:rPr>
          <w:sz w:val="28"/>
          <w:szCs w:val="28"/>
        </w:rPr>
        <w:t xml:space="preserve">библиографических названий, </w:t>
      </w:r>
      <w:r>
        <w:rPr>
          <w:sz w:val="28"/>
          <w:szCs w:val="28"/>
        </w:rPr>
        <w:t>2</w:t>
      </w:r>
      <w:r w:rsidRPr="00004350">
        <w:rPr>
          <w:sz w:val="28"/>
          <w:szCs w:val="28"/>
        </w:rPr>
        <w:t xml:space="preserve"> приложений.</w:t>
      </w:r>
    </w:p>
    <w:p w:rsidR="00A66369" w:rsidRPr="00A66369" w:rsidRDefault="00A66369" w:rsidP="00A6636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004350">
        <w:rPr>
          <w:sz w:val="28"/>
          <w:szCs w:val="28"/>
        </w:rPr>
        <w:t xml:space="preserve">В курсовом проекте рассмотрен процесс проектирования программного обеспечения для системы </w:t>
      </w:r>
      <w:r>
        <w:rPr>
          <w:sz w:val="28"/>
          <w:szCs w:val="28"/>
        </w:rPr>
        <w:t>«Мобильное приложение новостного портала».</w:t>
      </w:r>
    </w:p>
    <w:p w:rsidR="00A66369" w:rsidRPr="00004350" w:rsidRDefault="00A66369" w:rsidP="00A6636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004350">
        <w:rPr>
          <w:sz w:val="28"/>
          <w:szCs w:val="28"/>
        </w:rPr>
        <w:t xml:space="preserve">Проведен анализ предметной области и сформированы требования к разрабатываемой программной системе. Исходя из требований (атрибутов качества),  выбрана архитектура системы с применением системных паттернов. Сделан обзор методологий разработки программного обеспечения, языков описания архитектур программных систем и применяемых видов. Выполнены этапы проектирования системы, включая разработку в CASE-среде различных моделей на языке UML. </w:t>
      </w:r>
    </w:p>
    <w:p w:rsidR="00A66369" w:rsidRPr="00004350" w:rsidRDefault="00A66369" w:rsidP="00A6636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004350">
        <w:rPr>
          <w:sz w:val="28"/>
          <w:szCs w:val="28"/>
        </w:rPr>
        <w:t>С учётом типа приложения выбраны инструментальные средства разработки программного обеспечения</w:t>
      </w:r>
      <w:r>
        <w:rPr>
          <w:sz w:val="28"/>
          <w:szCs w:val="28"/>
        </w:rPr>
        <w:t xml:space="preserve">: среда разработки </w:t>
      </w:r>
      <w:r>
        <w:rPr>
          <w:sz w:val="28"/>
          <w:szCs w:val="28"/>
          <w:lang w:val="en-US"/>
        </w:rPr>
        <w:t>Microsoft</w:t>
      </w:r>
      <w:r w:rsidRPr="00A66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A66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6636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среда разработки </w:t>
      </w:r>
      <w:r>
        <w:rPr>
          <w:sz w:val="28"/>
          <w:szCs w:val="28"/>
          <w:lang w:val="en-US"/>
        </w:rPr>
        <w:t>Android</w:t>
      </w:r>
      <w:r w:rsidRPr="00A66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6636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языки программирования </w:t>
      </w:r>
      <w:r>
        <w:rPr>
          <w:sz w:val="28"/>
          <w:szCs w:val="28"/>
          <w:lang w:val="en-US"/>
        </w:rPr>
        <w:t>Java</w:t>
      </w:r>
      <w:r w:rsidRPr="000043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A66369">
        <w:rPr>
          <w:sz w:val="28"/>
          <w:szCs w:val="28"/>
        </w:rPr>
        <w:t>#.</w:t>
      </w:r>
      <w:r w:rsidRPr="00004350">
        <w:rPr>
          <w:sz w:val="28"/>
          <w:szCs w:val="28"/>
        </w:rPr>
        <w:t xml:space="preserve"> При разложении системы на объекты использованы паттерны проектирования. Создано программное обеспечение, обладающее следующими функциональными характеристиками: (</w:t>
      </w:r>
      <w:r w:rsidRPr="00004350">
        <w:rPr>
          <w:i/>
          <w:sz w:val="28"/>
          <w:szCs w:val="28"/>
        </w:rPr>
        <w:t>указать функциональные возможности реализованного программного кода</w:t>
      </w:r>
      <w:r w:rsidRPr="00004350">
        <w:rPr>
          <w:sz w:val="28"/>
          <w:szCs w:val="28"/>
        </w:rPr>
        <w:t>).</w:t>
      </w:r>
    </w:p>
    <w:p w:rsidR="00A66369" w:rsidRPr="00004350" w:rsidRDefault="00A66369" w:rsidP="00A6636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004350">
        <w:rPr>
          <w:sz w:val="28"/>
          <w:szCs w:val="28"/>
        </w:rPr>
        <w:t>Область применения системы: (</w:t>
      </w:r>
      <w:r w:rsidRPr="00004350">
        <w:rPr>
          <w:i/>
          <w:sz w:val="28"/>
          <w:szCs w:val="28"/>
        </w:rPr>
        <w:t>указать возможные области применения полученных результатов</w:t>
      </w:r>
      <w:r w:rsidRPr="00004350">
        <w:rPr>
          <w:sz w:val="28"/>
          <w:szCs w:val="28"/>
        </w:rPr>
        <w:t>).</w:t>
      </w:r>
    </w:p>
    <w:p w:rsidR="00A66369" w:rsidRDefault="00A66369" w:rsidP="00A66369">
      <w:pPr>
        <w:autoSpaceDE w:val="0"/>
        <w:autoSpaceDN w:val="0"/>
        <w:adjustRightInd w:val="0"/>
        <w:rPr>
          <w:sz w:val="28"/>
          <w:szCs w:val="28"/>
        </w:rPr>
      </w:pPr>
    </w:p>
    <w:p w:rsidR="00A66369" w:rsidRPr="00004350" w:rsidRDefault="00A66369" w:rsidP="00A66369">
      <w:pPr>
        <w:autoSpaceDE w:val="0"/>
        <w:autoSpaceDN w:val="0"/>
        <w:adjustRightInd w:val="0"/>
        <w:rPr>
          <w:sz w:val="28"/>
          <w:szCs w:val="28"/>
        </w:rPr>
      </w:pPr>
    </w:p>
    <w:p w:rsidR="00A66369" w:rsidRDefault="00A66369" w:rsidP="00A66369">
      <w:pPr>
        <w:autoSpaceDE w:val="0"/>
        <w:autoSpaceDN w:val="0"/>
        <w:adjustRightInd w:val="0"/>
        <w:rPr>
          <w:sz w:val="28"/>
          <w:szCs w:val="28"/>
        </w:rPr>
      </w:pPr>
      <w:r w:rsidRPr="00004350">
        <w:rPr>
          <w:sz w:val="28"/>
          <w:szCs w:val="28"/>
        </w:rPr>
        <w:t>ПРОЕКТИРОВАНИЕ</w:t>
      </w:r>
      <w:r w:rsidRPr="00A6636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НОВОСТНОГО ПОРТАЛА</w:t>
      </w:r>
      <w:r w:rsidRPr="00004350">
        <w:rPr>
          <w:sz w:val="28"/>
          <w:szCs w:val="28"/>
        </w:rPr>
        <w:t>,  ПРОГРАММНАЯ СИСТЕМА,  АРХИТЕКТУРА, МОДЕЛИ UML, ПАТЕРНЫ ПРОЕКТИРОВАНИЯ,  ТЕХНОЛОГИЯ РАЗРАБОТКИ ПРОГРАММ</w:t>
      </w:r>
    </w:p>
    <w:p w:rsidR="00457A5E" w:rsidRPr="00340182" w:rsidRDefault="00F038FC" w:rsidP="00B37118">
      <w:pPr>
        <w:pStyle w:val="a6"/>
        <w:spacing w:after="240"/>
        <w:ind w:firstLine="0"/>
        <w:jc w:val="center"/>
      </w:pPr>
      <w:r w:rsidRPr="00340182">
        <w:lastRenderedPageBreak/>
        <w:t>Содержание</w:t>
      </w:r>
    </w:p>
    <w:p w:rsidR="002E5F84" w:rsidRDefault="00846D2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40182">
        <w:fldChar w:fldCharType="begin"/>
      </w:r>
      <w:r w:rsidR="00B76650" w:rsidRPr="00340182">
        <w:instrText xml:space="preserve"> TOC \o "1-4" \h \z \t "Заголовок 1 без номера;1;Заголовок приложения;1" </w:instrText>
      </w:r>
      <w:r w:rsidRPr="00340182">
        <w:fldChar w:fldCharType="separate"/>
      </w:r>
      <w:hyperlink w:anchor="_Toc532780301" w:history="1">
        <w:r w:rsidR="002E5F84" w:rsidRPr="006374E1">
          <w:rPr>
            <w:rStyle w:val="Hyperlink"/>
          </w:rPr>
          <w:t>Введение</w:t>
        </w:r>
        <w:r w:rsidR="002E5F84">
          <w:rPr>
            <w:webHidden/>
          </w:rPr>
          <w:tab/>
        </w:r>
        <w:r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E5F8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02" w:history="1">
        <w:r w:rsidR="002E5F84" w:rsidRPr="006374E1">
          <w:rPr>
            <w:rStyle w:val="Hyperlink"/>
          </w:rPr>
          <w:t>1 Структура файловой системы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_Toc532780302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6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03" w:history="1">
        <w:r w:rsidR="002E5F84" w:rsidRPr="006374E1">
          <w:rPr>
            <w:rStyle w:val="Hyperlink"/>
            <w:noProof/>
          </w:rPr>
          <w:t>1.1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Общая организация файловой системы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_Toc532780303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6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04" w:history="1">
        <w:r w:rsidR="002E5F84" w:rsidRPr="006374E1">
          <w:rPr>
            <w:rStyle w:val="Hyperlink"/>
            <w:noProof/>
          </w:rPr>
          <w:t>1.1.1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Служебная зона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_Toc532780304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8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05" w:history="1">
        <w:r w:rsidR="002E5F84" w:rsidRPr="006374E1">
          <w:rPr>
            <w:rStyle w:val="Hyperlink"/>
            <w:noProof/>
          </w:rPr>
          <w:t>1.1.2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Таблица пользователей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_Toc532780305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9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06" w:history="1">
        <w:r w:rsidR="002E5F84" w:rsidRPr="006374E1">
          <w:rPr>
            <w:rStyle w:val="Hyperlink"/>
            <w:noProof/>
          </w:rPr>
          <w:t>1.1.3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Список свободных/занятых блоков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_Toc532780306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11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07" w:history="1">
        <w:r w:rsidR="002E5F84" w:rsidRPr="006374E1">
          <w:rPr>
            <w:rStyle w:val="Hyperlink"/>
            <w:noProof/>
          </w:rPr>
          <w:t>1.1.4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  <w:lang w:val="en-US"/>
          </w:rPr>
          <w:t>MFT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_Toc532780307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11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08" w:history="1">
        <w:r w:rsidR="002E5F84" w:rsidRPr="006374E1">
          <w:rPr>
            <w:rStyle w:val="Hyperlink"/>
            <w:noProof/>
          </w:rPr>
          <w:t>1.1.5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Корневой каталог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_Toc532780308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12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09" w:history="1">
        <w:r w:rsidR="002E5F84" w:rsidRPr="006374E1">
          <w:rPr>
            <w:rStyle w:val="Hyperlink"/>
            <w:noProof/>
          </w:rPr>
          <w:t>1.1.6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Область файлов и директорий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_Toc532780309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12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10" w:history="1">
        <w:r w:rsidR="002E5F84" w:rsidRPr="006374E1">
          <w:rPr>
            <w:rStyle w:val="Hyperlink"/>
            <w:noProof/>
          </w:rPr>
          <w:t>1.2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Виртуальные страницы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_Toc532780310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13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11" w:history="1">
        <w:r w:rsidR="002E5F84" w:rsidRPr="006374E1">
          <w:rPr>
            <w:rStyle w:val="Hyperlink"/>
            <w:noProof/>
          </w:rPr>
          <w:t>1.3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Команды для работы с ФС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_Toc532780311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14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12" w:history="1">
        <w:r w:rsidR="002E5F84" w:rsidRPr="006374E1">
          <w:rPr>
            <w:rStyle w:val="Hyperlink"/>
            <w:noProof/>
          </w:rPr>
          <w:t>1.4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Системные вызовы для работы с ФС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_Toc532780312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15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13" w:history="1">
        <w:r w:rsidR="002E5F84" w:rsidRPr="006374E1">
          <w:rPr>
            <w:rStyle w:val="Hyperlink"/>
            <w:noProof/>
          </w:rPr>
          <w:t>1.5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Способы организации файлов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_Toc532780313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16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14" w:history="1">
        <w:r w:rsidR="002E5F84" w:rsidRPr="006374E1">
          <w:rPr>
            <w:rStyle w:val="Hyperlink"/>
            <w:noProof/>
            <w:lang w:eastAsia="hi-IN" w:bidi="hi-IN"/>
          </w:rPr>
          <w:t>1.6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  <w:kern w:val="1"/>
            <w:lang w:eastAsia="hi-IN" w:bidi="hi-IN"/>
          </w:rPr>
          <w:t>Алгоритм работы некоторых системных вызовов ФС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_Toc532780314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17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15" w:history="1">
        <w:r w:rsidR="002E5F84" w:rsidRPr="006374E1">
          <w:rPr>
            <w:rStyle w:val="Hyperlink"/>
            <w:noProof/>
            <w:lang w:eastAsia="hi-IN" w:bidi="hi-IN"/>
          </w:rPr>
          <w:t>1.6.1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  <w:lang w:eastAsia="hi-IN" w:bidi="hi-IN"/>
          </w:rPr>
          <w:t>Создание файла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_Toc532780315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17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16" w:history="1">
        <w:r w:rsidR="002E5F84" w:rsidRPr="006374E1">
          <w:rPr>
            <w:rStyle w:val="Hyperlink"/>
            <w:noProof/>
            <w:lang w:eastAsia="hi-IN" w:bidi="hi-IN"/>
          </w:rPr>
          <w:t>1.6.2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  <w:lang w:eastAsia="hi-IN" w:bidi="hi-IN"/>
          </w:rPr>
          <w:t>Переименование файла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_Toc532780316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18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17" w:history="1">
        <w:r w:rsidR="002E5F84" w:rsidRPr="006374E1">
          <w:rPr>
            <w:rStyle w:val="Hyperlink"/>
          </w:rPr>
          <w:t>2 Процессы в ОС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_Toc532780317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19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18" w:history="1">
        <w:r w:rsidR="002E5F84" w:rsidRPr="006374E1">
          <w:rPr>
            <w:rStyle w:val="Hyperlink"/>
            <w:noProof/>
          </w:rPr>
          <w:t>2.1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Команды для работы с процессами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_Toc532780318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19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19" w:history="1">
        <w:r w:rsidR="002E5F84" w:rsidRPr="006374E1">
          <w:rPr>
            <w:rStyle w:val="Hyperlink"/>
            <w:noProof/>
          </w:rPr>
          <w:t>2.2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Системные вызовы управления процессами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_Toc532780319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19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20" w:history="1">
        <w:r w:rsidR="002E5F84" w:rsidRPr="006374E1">
          <w:rPr>
            <w:rStyle w:val="Hyperlink"/>
            <w:noProof/>
          </w:rPr>
          <w:t>2.3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Диаграмма состояний процесса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_Toc532780320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20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21" w:history="1">
        <w:r w:rsidR="002E5F84" w:rsidRPr="006374E1">
          <w:rPr>
            <w:rStyle w:val="Hyperlink"/>
            <w:noProof/>
          </w:rPr>
          <w:t>2.4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Межпроцессное взаимодействие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_Toc532780321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22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22" w:history="1">
        <w:r w:rsidR="002E5F84" w:rsidRPr="006374E1">
          <w:rPr>
            <w:rStyle w:val="Hyperlink"/>
            <w:noProof/>
          </w:rPr>
          <w:t>2.4.1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Системные вызовы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_Toc532780322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24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23" w:history="1">
        <w:r w:rsidR="002E5F84" w:rsidRPr="006374E1">
          <w:rPr>
            <w:rStyle w:val="Hyperlink"/>
            <w:noProof/>
          </w:rPr>
          <w:t>2.5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Выбор дисциплин обслуживания планировщика процессов. Алгоритм работы планировщика процессов в соответствии с выбранной дисциплиной обслуживания.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_Toc532780323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25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24" w:history="1">
        <w:r w:rsidR="002E5F84" w:rsidRPr="006374E1">
          <w:rPr>
            <w:rStyle w:val="Hyperlink"/>
          </w:rPr>
          <w:t>3 Режимы работы операционной системы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_Toc532780324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26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25" w:history="1">
        <w:r w:rsidR="002E5F84" w:rsidRPr="006374E1">
          <w:rPr>
            <w:rStyle w:val="Hyperlink"/>
            <w:noProof/>
          </w:rPr>
          <w:t>3.1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Мультипрограммный режим работы операционной системы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_Toc532780325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26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26" w:history="1">
        <w:r w:rsidR="002E5F84" w:rsidRPr="006374E1">
          <w:rPr>
            <w:rStyle w:val="Hyperlink"/>
            <w:noProof/>
          </w:rPr>
          <w:t>3.2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Многопользовательская защита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_Toc532780326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27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27" w:history="1">
        <w:r w:rsidR="002E5F84" w:rsidRPr="006374E1">
          <w:rPr>
            <w:rStyle w:val="Hyperlink"/>
            <w:noProof/>
          </w:rPr>
          <w:t>3.3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Интерактивный и пакетный режим работы ОС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_Toc532780327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29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28" w:history="1">
        <w:r w:rsidR="002E5F84" w:rsidRPr="006374E1">
          <w:rPr>
            <w:rStyle w:val="Hyperlink"/>
          </w:rPr>
          <w:t>4</w:t>
        </w:r>
        <w:r w:rsidR="002E5F84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</w:rPr>
          <w:t>Структура операционной системы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_Toc532780328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31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29" w:history="1">
        <w:r w:rsidR="002E5F84" w:rsidRPr="006374E1">
          <w:rPr>
            <w:rStyle w:val="Hyperlink"/>
            <w:noProof/>
          </w:rPr>
          <w:t>4.1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Общая структура проектируемой ОС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_Toc532780329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31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30" w:history="1">
        <w:r w:rsidR="002E5F84" w:rsidRPr="006374E1">
          <w:rPr>
            <w:rStyle w:val="Hyperlink"/>
            <w:noProof/>
          </w:rPr>
          <w:t>4.2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Структура ядра проектируемой ОС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_Toc532780330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32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31" w:history="1">
        <w:r w:rsidR="002E5F84" w:rsidRPr="006374E1">
          <w:rPr>
            <w:rStyle w:val="Hyperlink"/>
            <w:noProof/>
          </w:rPr>
          <w:t>4.2.1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Организация оперативной памяти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_Toc532780331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32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32" w:history="1">
        <w:r w:rsidR="002E5F84" w:rsidRPr="006374E1">
          <w:rPr>
            <w:rStyle w:val="Hyperlink"/>
            <w:noProof/>
          </w:rPr>
          <w:t>4.3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Структура управления блоками базы данных ОС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_Toc532780332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34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33" w:history="1">
        <w:r w:rsidR="002E5F84" w:rsidRPr="006374E1">
          <w:rPr>
            <w:rStyle w:val="Hyperlink"/>
          </w:rPr>
          <w:t>5</w:t>
        </w:r>
        <w:r w:rsidR="002E5F84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</w:rPr>
          <w:t>Разработка программ эмуляции ОС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_Toc532780333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36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34" w:history="1">
        <w:r w:rsidR="002E5F84" w:rsidRPr="006374E1">
          <w:rPr>
            <w:rStyle w:val="Hyperlink"/>
            <w:noProof/>
          </w:rPr>
          <w:t>5.1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Описание программных средств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_Toc532780334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36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35" w:history="1">
        <w:r w:rsidR="002E5F84" w:rsidRPr="006374E1">
          <w:rPr>
            <w:rStyle w:val="Hyperlink"/>
            <w:noProof/>
          </w:rPr>
          <w:t>5.2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Разработка программы эмуляции ФС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_Toc532780335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36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36" w:history="1">
        <w:r w:rsidR="002E5F84" w:rsidRPr="006374E1">
          <w:rPr>
            <w:rStyle w:val="Hyperlink"/>
            <w:noProof/>
          </w:rPr>
          <w:t>5.3</w:t>
        </w:r>
        <w:r w:rsidR="002E5F8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  <w:noProof/>
          </w:rPr>
          <w:t>Разработка командного интерпретатора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_Toc532780336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39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780337" w:history="1">
        <w:r w:rsidR="002E5F84" w:rsidRPr="006374E1">
          <w:rPr>
            <w:rStyle w:val="Hyperlink"/>
            <w:noProof/>
          </w:rPr>
          <w:t>Реализация межпроцессного взаимодействия</w:t>
        </w:r>
        <w:r w:rsidR="002E5F84">
          <w:rPr>
            <w:noProof/>
            <w:webHidden/>
          </w:rPr>
          <w:tab/>
        </w:r>
        <w:r w:rsidR="00846D24">
          <w:rPr>
            <w:noProof/>
            <w:webHidden/>
          </w:rPr>
          <w:fldChar w:fldCharType="begin"/>
        </w:r>
        <w:r w:rsidR="002E5F84">
          <w:rPr>
            <w:noProof/>
            <w:webHidden/>
          </w:rPr>
          <w:instrText xml:space="preserve"> PAGEREF _Toc532780337 \h </w:instrText>
        </w:r>
        <w:r w:rsidR="00846D24">
          <w:rPr>
            <w:noProof/>
            <w:webHidden/>
          </w:rPr>
        </w:r>
        <w:r w:rsidR="00846D24">
          <w:rPr>
            <w:noProof/>
            <w:webHidden/>
          </w:rPr>
          <w:fldChar w:fldCharType="separate"/>
        </w:r>
        <w:r w:rsidR="002E5F84">
          <w:rPr>
            <w:noProof/>
            <w:webHidden/>
          </w:rPr>
          <w:t>41</w:t>
        </w:r>
        <w:r w:rsidR="00846D24">
          <w:rPr>
            <w:noProof/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38" w:history="1">
        <w:r w:rsidR="002E5F84" w:rsidRPr="006374E1">
          <w:rPr>
            <w:rStyle w:val="Hyperlink"/>
          </w:rPr>
          <w:t>6</w:t>
        </w:r>
        <w:r w:rsidR="002E5F84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2E5F84" w:rsidRPr="006374E1">
          <w:rPr>
            <w:rStyle w:val="Hyperlink"/>
          </w:rPr>
          <w:t>Тестирование программы и анализ результатов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_Toc532780338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44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39" w:history="1">
        <w:r w:rsidR="002E5F84" w:rsidRPr="006374E1">
          <w:rPr>
            <w:rStyle w:val="Hyperlink"/>
          </w:rPr>
          <w:t>Выводы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_Toc532780339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46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40" w:history="1">
        <w:r w:rsidR="002E5F84" w:rsidRPr="006374E1">
          <w:rPr>
            <w:rStyle w:val="Hyperlink"/>
          </w:rPr>
          <w:t>ПЕРЕЧЕНЬ ССЫЛОК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_Toc532780340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47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41" w:history="1">
        <w:r w:rsidR="002E5F84" w:rsidRPr="006374E1">
          <w:rPr>
            <w:rStyle w:val="Hyperlink"/>
          </w:rPr>
          <w:t>Приложение А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_Toc532780341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48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42" w:history="1">
        <w:r w:rsidR="002E5F84" w:rsidRPr="006374E1">
          <w:rPr>
            <w:rStyle w:val="Hyperlink"/>
          </w:rPr>
          <w:t>Приложение Б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_Toc532780342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49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43" w:history="1">
        <w:r w:rsidR="002E5F84" w:rsidRPr="006374E1">
          <w:rPr>
            <w:rStyle w:val="Hyperlink"/>
          </w:rPr>
          <w:t>Приложение В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_Toc532780343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50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44" w:history="1">
        <w:r w:rsidR="002E5F84" w:rsidRPr="006374E1">
          <w:rPr>
            <w:rStyle w:val="Hyperlink"/>
          </w:rPr>
          <w:t>Приложение Г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_Toc532780344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52</w:t>
        </w:r>
        <w:r w:rsidR="00846D24">
          <w:rPr>
            <w:webHidden/>
          </w:rPr>
          <w:fldChar w:fldCharType="end"/>
        </w:r>
      </w:hyperlink>
    </w:p>
    <w:p w:rsidR="002E5F84" w:rsidRDefault="00A6636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2780345" w:history="1">
        <w:r w:rsidR="002E5F84" w:rsidRPr="006374E1">
          <w:rPr>
            <w:rStyle w:val="Hyperlink"/>
          </w:rPr>
          <w:t>Приложение Д</w:t>
        </w:r>
        <w:r w:rsidR="002E5F84">
          <w:rPr>
            <w:webHidden/>
          </w:rPr>
          <w:tab/>
        </w:r>
        <w:r w:rsidR="00846D24">
          <w:rPr>
            <w:webHidden/>
          </w:rPr>
          <w:fldChar w:fldCharType="begin"/>
        </w:r>
        <w:r w:rsidR="002E5F84">
          <w:rPr>
            <w:webHidden/>
          </w:rPr>
          <w:instrText xml:space="preserve"> PAGEREF _Toc532780345 \h </w:instrText>
        </w:r>
        <w:r w:rsidR="00846D24">
          <w:rPr>
            <w:webHidden/>
          </w:rPr>
        </w:r>
        <w:r w:rsidR="00846D24">
          <w:rPr>
            <w:webHidden/>
          </w:rPr>
          <w:fldChar w:fldCharType="separate"/>
        </w:r>
        <w:r w:rsidR="002E5F84">
          <w:rPr>
            <w:webHidden/>
          </w:rPr>
          <w:t>54</w:t>
        </w:r>
        <w:r w:rsidR="00846D24">
          <w:rPr>
            <w:webHidden/>
          </w:rPr>
          <w:fldChar w:fldCharType="end"/>
        </w:r>
      </w:hyperlink>
    </w:p>
    <w:p w:rsidR="00005F78" w:rsidRPr="00340182" w:rsidRDefault="00846D24" w:rsidP="003C7534">
      <w:pPr>
        <w:pStyle w:val="1"/>
        <w:rPr>
          <w:szCs w:val="28"/>
        </w:rPr>
      </w:pPr>
      <w:r w:rsidRPr="00340182">
        <w:rPr>
          <w:szCs w:val="28"/>
        </w:rPr>
        <w:fldChar w:fldCharType="end"/>
      </w:r>
    </w:p>
    <w:p w:rsidR="00005F78" w:rsidRPr="00340182" w:rsidRDefault="00005F78" w:rsidP="00005F78">
      <w:pPr>
        <w:pStyle w:val="a"/>
      </w:pPr>
      <w:r w:rsidRPr="00340182">
        <w:br w:type="page"/>
      </w:r>
    </w:p>
    <w:p w:rsidR="005F7C41" w:rsidRPr="00340182" w:rsidRDefault="009E7418" w:rsidP="001E5E12">
      <w:pPr>
        <w:pStyle w:val="Heading1"/>
        <w:numPr>
          <w:ilvl w:val="0"/>
          <w:numId w:val="0"/>
        </w:numPr>
        <w:ind w:left="432" w:hanging="432"/>
      </w:pPr>
      <w:bookmarkStart w:id="0" w:name="_Toc532780301"/>
      <w:r w:rsidRPr="00340182">
        <w:lastRenderedPageBreak/>
        <w:t>Введение</w:t>
      </w:r>
      <w:bookmarkEnd w:id="0"/>
    </w:p>
    <w:p w:rsidR="00786FA5" w:rsidRDefault="009334DF" w:rsidP="002A4F52">
      <w:pPr>
        <w:pStyle w:val="Heading1"/>
        <w:pageBreakBefore/>
        <w:numPr>
          <w:ilvl w:val="0"/>
          <w:numId w:val="0"/>
        </w:numPr>
      </w:pPr>
      <w:bookmarkStart w:id="1" w:name="_Toc419364800"/>
      <w:bookmarkStart w:id="2" w:name="_Toc419416302"/>
      <w:bookmarkStart w:id="3" w:name="_Toc419418401"/>
      <w:bookmarkStart w:id="4" w:name="_Toc532780302"/>
      <w:r w:rsidRPr="00340182">
        <w:lastRenderedPageBreak/>
        <w:t xml:space="preserve">1 </w:t>
      </w:r>
      <w:bookmarkEnd w:id="1"/>
      <w:bookmarkEnd w:id="2"/>
      <w:bookmarkEnd w:id="3"/>
      <w:bookmarkEnd w:id="4"/>
      <w:r w:rsidR="00A66369">
        <w:t>Анализ объекта автоматизации</w:t>
      </w:r>
    </w:p>
    <w:p w:rsidR="00A66369" w:rsidRPr="00A66369" w:rsidRDefault="00A66369" w:rsidP="00A66369">
      <w:pPr>
        <w:pStyle w:val="a"/>
        <w:ind w:firstLine="0"/>
      </w:pPr>
    </w:p>
    <w:p w:rsidR="002A4F52" w:rsidRDefault="00A66369" w:rsidP="00A26FE0">
      <w:pPr>
        <w:pStyle w:val="Heading2"/>
      </w:pPr>
      <w:r>
        <w:t>Назначение системы и задачи автоматизации</w:t>
      </w:r>
    </w:p>
    <w:p w:rsidR="00A66369" w:rsidRPr="00A66369" w:rsidRDefault="00A66369" w:rsidP="00A66369">
      <w:pPr>
        <w:pStyle w:val="a"/>
        <w:ind w:firstLine="0"/>
      </w:pPr>
    </w:p>
    <w:p w:rsidR="000E78D5" w:rsidRPr="00340182" w:rsidRDefault="00A66369" w:rsidP="00A66369">
      <w:pPr>
        <w:pStyle w:val="Heading2"/>
      </w:pPr>
      <w:r w:rsidRPr="00004350">
        <w:rPr>
          <w:rFonts w:cs="Times New Roman"/>
        </w:rPr>
        <w:t>Формирование и анализ требований</w:t>
      </w:r>
    </w:p>
    <w:p w:rsidR="00A66369" w:rsidRPr="005A02CC" w:rsidRDefault="00A66369" w:rsidP="00A66369">
      <w:pPr>
        <w:jc w:val="both"/>
        <w:rPr>
          <w:sz w:val="28"/>
          <w:szCs w:val="28"/>
        </w:rPr>
      </w:pPr>
    </w:p>
    <w:p w:rsidR="005A02CC" w:rsidRPr="005A02CC" w:rsidRDefault="005A02CC" w:rsidP="00337BB6">
      <w:pPr>
        <w:jc w:val="both"/>
        <w:rPr>
          <w:sz w:val="28"/>
          <w:szCs w:val="28"/>
        </w:rPr>
      </w:pPr>
    </w:p>
    <w:p w:rsidR="000E78D5" w:rsidRDefault="00A66369" w:rsidP="00A66369">
      <w:pPr>
        <w:pStyle w:val="Heading2"/>
        <w:rPr>
          <w:rFonts w:cs="Times New Roman"/>
        </w:rPr>
      </w:pPr>
      <w:r w:rsidRPr="00004350">
        <w:rPr>
          <w:rFonts w:cs="Times New Roman"/>
        </w:rPr>
        <w:t>Задачи архитектуры программного обеспечения</w:t>
      </w:r>
    </w:p>
    <w:p w:rsidR="00F41DCE" w:rsidRPr="00340182" w:rsidRDefault="00F41DCE" w:rsidP="00066A33">
      <w:pPr>
        <w:pStyle w:val="a"/>
        <w:ind w:firstLine="0"/>
      </w:pPr>
    </w:p>
    <w:p w:rsidR="00457A5E" w:rsidRPr="00340182" w:rsidRDefault="00E013C7" w:rsidP="00066A33">
      <w:pPr>
        <w:pStyle w:val="Heading1"/>
        <w:pageBreakBefore/>
        <w:numPr>
          <w:ilvl w:val="0"/>
          <w:numId w:val="0"/>
        </w:numPr>
      </w:pPr>
      <w:bookmarkStart w:id="5" w:name="_Toc532780317"/>
      <w:r w:rsidRPr="00340182">
        <w:lastRenderedPageBreak/>
        <w:t xml:space="preserve">2 </w:t>
      </w:r>
      <w:bookmarkEnd w:id="5"/>
      <w:r w:rsidR="00066A33" w:rsidRPr="00004350">
        <w:t>ПРОЕКТИРОВАНИЕ АРХИТЕКТУРЫ СИСТЕМЫ</w:t>
      </w:r>
    </w:p>
    <w:p w:rsidR="002D6902" w:rsidRPr="00340182" w:rsidRDefault="002D6902" w:rsidP="00066A33">
      <w:pPr>
        <w:pStyle w:val="ListParagraph"/>
        <w:tabs>
          <w:tab w:val="left" w:pos="0"/>
        </w:tabs>
        <w:ind w:left="0" w:firstLine="567"/>
      </w:pPr>
      <w:r w:rsidRPr="00340182">
        <w:rPr>
          <w:iCs/>
        </w:rPr>
        <w:tab/>
      </w:r>
    </w:p>
    <w:p w:rsidR="00A8082D" w:rsidRPr="00340182" w:rsidRDefault="00A8082D" w:rsidP="00A8082D">
      <w:pPr>
        <w:pStyle w:val="ListParagraph"/>
        <w:keepNext/>
        <w:numPr>
          <w:ilvl w:val="0"/>
          <w:numId w:val="2"/>
        </w:numPr>
        <w:spacing w:after="420"/>
        <w:contextualSpacing w:val="0"/>
        <w:jc w:val="center"/>
        <w:outlineLvl w:val="0"/>
        <w:rPr>
          <w:rFonts w:eastAsia="Times New Roman"/>
          <w:bCs/>
          <w:caps/>
          <w:vanish/>
          <w:kern w:val="32"/>
          <w:szCs w:val="28"/>
          <w:lang w:eastAsia="ru-RU"/>
        </w:rPr>
      </w:pPr>
    </w:p>
    <w:p w:rsidR="00B975D7" w:rsidRPr="00340182" w:rsidRDefault="00066A33" w:rsidP="00A8082D">
      <w:pPr>
        <w:pStyle w:val="Heading2"/>
      </w:pPr>
      <w:r w:rsidRPr="00004350">
        <w:rPr>
          <w:rFonts w:cs="Times New Roman"/>
        </w:rPr>
        <w:t>Анализ ключевых вопросов проектирования</w:t>
      </w:r>
      <w:r w:rsidR="006B7482" w:rsidRPr="00340182">
        <w:t xml:space="preserve"> </w:t>
      </w:r>
    </w:p>
    <w:p w:rsidR="00C5744D" w:rsidRPr="00340182" w:rsidRDefault="00C5744D" w:rsidP="00C5744D">
      <w:pPr>
        <w:pStyle w:val="a"/>
      </w:pPr>
    </w:p>
    <w:p w:rsidR="00783916" w:rsidRDefault="00066A33" w:rsidP="00066A33">
      <w:pPr>
        <w:pStyle w:val="Heading2"/>
        <w:spacing w:before="0"/>
        <w:rPr>
          <w:rFonts w:cs="Times New Roman"/>
        </w:rPr>
      </w:pPr>
      <w:r w:rsidRPr="00004350">
        <w:rPr>
          <w:rFonts w:cs="Times New Roman"/>
        </w:rPr>
        <w:t>Стратегии и методы проектирования ПО</w:t>
      </w:r>
    </w:p>
    <w:p w:rsidR="00066A33" w:rsidRPr="00066A33" w:rsidRDefault="00066A33" w:rsidP="00066A33">
      <w:pPr>
        <w:pStyle w:val="a"/>
        <w:ind w:firstLine="0"/>
      </w:pPr>
    </w:p>
    <w:p w:rsidR="00436645" w:rsidRPr="00340182" w:rsidRDefault="00066A33" w:rsidP="00B975D7">
      <w:pPr>
        <w:pStyle w:val="Heading2"/>
      </w:pPr>
      <w:r w:rsidRPr="00004350">
        <w:rPr>
          <w:rFonts w:cs="Times New Roman"/>
        </w:rPr>
        <w:t>Определение целей  архитектуры</w:t>
      </w:r>
      <w:r w:rsidR="006B7482" w:rsidRPr="00340182">
        <w:t xml:space="preserve"> </w:t>
      </w:r>
    </w:p>
    <w:p w:rsidR="00783916" w:rsidRPr="00340182" w:rsidRDefault="00783916" w:rsidP="00D52764">
      <w:pPr>
        <w:pStyle w:val="a"/>
      </w:pPr>
    </w:p>
    <w:p w:rsidR="00066A33" w:rsidRDefault="00066A33" w:rsidP="00066A33">
      <w:pPr>
        <w:pStyle w:val="Heading2"/>
      </w:pPr>
      <w:bookmarkStart w:id="6" w:name="_Toc532780324"/>
      <w:r>
        <w:t>Основные сценарии</w:t>
      </w:r>
    </w:p>
    <w:p w:rsidR="00066A33" w:rsidRPr="00066A33" w:rsidRDefault="00066A33" w:rsidP="00066A33">
      <w:pPr>
        <w:pStyle w:val="a"/>
      </w:pPr>
    </w:p>
    <w:p w:rsidR="00066A33" w:rsidRPr="00340182" w:rsidRDefault="00066A33" w:rsidP="00066A33">
      <w:pPr>
        <w:pStyle w:val="Heading2"/>
      </w:pPr>
      <w:r>
        <w:t>Тип приложения</w:t>
      </w:r>
    </w:p>
    <w:p w:rsidR="00066A33" w:rsidRDefault="00066A33" w:rsidP="00066A33">
      <w:pPr>
        <w:widowControl w:val="0"/>
        <w:jc w:val="both"/>
        <w:rPr>
          <w:rFonts w:ascii="Consolas" w:hAnsi="Consolas" w:cs="Consolas"/>
          <w:lang w:val="en-US"/>
        </w:rPr>
      </w:pPr>
      <w:r w:rsidRPr="00340182">
        <w:rPr>
          <w:sz w:val="28"/>
          <w:szCs w:val="28"/>
        </w:rPr>
        <w:tab/>
      </w:r>
    </w:p>
    <w:p w:rsidR="00066A33" w:rsidRPr="00340182" w:rsidRDefault="00066A33" w:rsidP="00066A33">
      <w:pPr>
        <w:pStyle w:val="Heading2"/>
      </w:pPr>
      <w:r>
        <w:t>Определение ограничений развертывания</w:t>
      </w:r>
    </w:p>
    <w:p w:rsidR="00066A33" w:rsidRDefault="00066A33" w:rsidP="00066A33">
      <w:pPr>
        <w:widowControl w:val="0"/>
        <w:jc w:val="both"/>
        <w:rPr>
          <w:rFonts w:ascii="Consolas" w:hAnsi="Consolas" w:cs="Consolas"/>
          <w:lang w:val="en-US"/>
        </w:rPr>
      </w:pPr>
      <w:r w:rsidRPr="00340182">
        <w:rPr>
          <w:sz w:val="28"/>
          <w:szCs w:val="28"/>
        </w:rPr>
        <w:tab/>
      </w:r>
    </w:p>
    <w:p w:rsidR="00066A33" w:rsidRPr="00340182" w:rsidRDefault="00066A33" w:rsidP="00066A33">
      <w:pPr>
        <w:pStyle w:val="Heading2"/>
      </w:pPr>
      <w:r>
        <w:t>Выбор архитектурного стиля проектирования</w:t>
      </w:r>
    </w:p>
    <w:p w:rsidR="00066A33" w:rsidRDefault="00066A33" w:rsidP="00066A33">
      <w:pPr>
        <w:widowControl w:val="0"/>
        <w:jc w:val="both"/>
        <w:rPr>
          <w:rFonts w:ascii="Consolas" w:hAnsi="Consolas" w:cs="Consolas"/>
          <w:lang w:val="en-US"/>
        </w:rPr>
      </w:pPr>
      <w:r w:rsidRPr="00340182">
        <w:rPr>
          <w:sz w:val="28"/>
          <w:szCs w:val="28"/>
        </w:rPr>
        <w:tab/>
      </w:r>
    </w:p>
    <w:p w:rsidR="00066A33" w:rsidRPr="00340182" w:rsidRDefault="00066A33" w:rsidP="00066A33">
      <w:pPr>
        <w:pStyle w:val="Heading2"/>
      </w:pPr>
      <w:r>
        <w:t xml:space="preserve">Графическое представление архитектуры на языке </w:t>
      </w:r>
      <w:r>
        <w:rPr>
          <w:lang w:val="en-US"/>
        </w:rPr>
        <w:t>UML</w:t>
      </w:r>
    </w:p>
    <w:p w:rsidR="00066A33" w:rsidRPr="00066A33" w:rsidRDefault="00066A33" w:rsidP="00066A33">
      <w:pPr>
        <w:widowControl w:val="0"/>
        <w:jc w:val="both"/>
        <w:rPr>
          <w:rFonts w:ascii="Consolas" w:hAnsi="Consolas" w:cs="Consolas"/>
        </w:rPr>
      </w:pPr>
      <w:r w:rsidRPr="00340182">
        <w:rPr>
          <w:sz w:val="28"/>
          <w:szCs w:val="28"/>
        </w:rPr>
        <w:tab/>
      </w:r>
    </w:p>
    <w:p w:rsidR="00066A33" w:rsidRPr="00340182" w:rsidRDefault="00066A33" w:rsidP="00066A33">
      <w:pPr>
        <w:pStyle w:val="Heading2"/>
      </w:pPr>
      <w:r w:rsidRPr="00004350">
        <w:rPr>
          <w:rFonts w:cs="Times New Roman"/>
        </w:rPr>
        <w:t>Детализация программ с помощью паттернов проектирования</w:t>
      </w:r>
    </w:p>
    <w:p w:rsidR="00066A33" w:rsidRPr="00066A33" w:rsidRDefault="00066A33" w:rsidP="00066A33">
      <w:pPr>
        <w:widowControl w:val="0"/>
        <w:jc w:val="both"/>
        <w:rPr>
          <w:rFonts w:ascii="Consolas" w:hAnsi="Consolas" w:cs="Consolas"/>
        </w:rPr>
      </w:pPr>
      <w:r w:rsidRPr="00340182">
        <w:rPr>
          <w:sz w:val="28"/>
          <w:szCs w:val="28"/>
        </w:rPr>
        <w:tab/>
      </w:r>
    </w:p>
    <w:p w:rsidR="00066A33" w:rsidRPr="00340182" w:rsidRDefault="00066A33" w:rsidP="00066A33">
      <w:pPr>
        <w:pStyle w:val="Heading2"/>
      </w:pPr>
      <w:r w:rsidRPr="00004350">
        <w:rPr>
          <w:rFonts w:cs="Times New Roman"/>
        </w:rPr>
        <w:t>Проектирование пользовательского интерфейса</w:t>
      </w:r>
    </w:p>
    <w:p w:rsidR="00066A33" w:rsidRDefault="00066A33" w:rsidP="00066A33">
      <w:pPr>
        <w:widowControl w:val="0"/>
        <w:jc w:val="both"/>
        <w:rPr>
          <w:rFonts w:ascii="Consolas" w:hAnsi="Consolas" w:cs="Consolas"/>
          <w:lang w:val="en-US"/>
        </w:rPr>
      </w:pPr>
      <w:r w:rsidRPr="00340182">
        <w:rPr>
          <w:sz w:val="28"/>
          <w:szCs w:val="28"/>
        </w:rPr>
        <w:tab/>
      </w:r>
    </w:p>
    <w:p w:rsidR="00066A33" w:rsidRPr="00340182" w:rsidRDefault="00066A33" w:rsidP="00066A33">
      <w:pPr>
        <w:pStyle w:val="Heading2"/>
      </w:pPr>
      <w:r w:rsidRPr="00004350">
        <w:rPr>
          <w:rFonts w:cs="Times New Roman"/>
        </w:rPr>
        <w:lastRenderedPageBreak/>
        <w:t>Выбор инструментальных средств разработки системы</w:t>
      </w:r>
    </w:p>
    <w:p w:rsidR="00066A33" w:rsidRPr="00066A33" w:rsidRDefault="00066A33" w:rsidP="00066A33">
      <w:pPr>
        <w:widowControl w:val="0"/>
        <w:jc w:val="both"/>
        <w:rPr>
          <w:rFonts w:ascii="Consolas" w:hAnsi="Consolas" w:cs="Consolas"/>
        </w:rPr>
      </w:pPr>
      <w:r w:rsidRPr="00340182">
        <w:rPr>
          <w:sz w:val="28"/>
          <w:szCs w:val="28"/>
        </w:rPr>
        <w:tab/>
      </w:r>
    </w:p>
    <w:p w:rsidR="00066A33" w:rsidRPr="00340182" w:rsidRDefault="00066A33" w:rsidP="00066A33">
      <w:pPr>
        <w:pStyle w:val="Heading2"/>
      </w:pPr>
      <w:r w:rsidRPr="00004350">
        <w:rPr>
          <w:rFonts w:cs="Times New Roman"/>
        </w:rPr>
        <w:t>Программная реализация базовых модулей системы</w:t>
      </w:r>
      <w:r>
        <w:t xml:space="preserve"> (</w:t>
      </w:r>
      <w:r w:rsidR="0091527E">
        <w:t>код?</w:t>
      </w:r>
      <w:r>
        <w:t>)</w:t>
      </w:r>
    </w:p>
    <w:p w:rsidR="00066A33" w:rsidRPr="00066A33" w:rsidRDefault="00066A33" w:rsidP="00066A33">
      <w:pPr>
        <w:widowControl w:val="0"/>
        <w:jc w:val="both"/>
        <w:rPr>
          <w:rFonts w:ascii="Consolas" w:hAnsi="Consolas" w:cs="Consolas"/>
        </w:rPr>
      </w:pPr>
      <w:r w:rsidRPr="00340182">
        <w:rPr>
          <w:sz w:val="28"/>
          <w:szCs w:val="28"/>
        </w:rPr>
        <w:tab/>
      </w:r>
    </w:p>
    <w:p w:rsidR="00066A33" w:rsidRPr="00340182" w:rsidRDefault="00066A33" w:rsidP="00066A33">
      <w:pPr>
        <w:pStyle w:val="Heading2"/>
      </w:pPr>
      <w:r w:rsidRPr="00004350">
        <w:rPr>
          <w:rFonts w:cs="Times New Roman"/>
        </w:rPr>
        <w:t>Анализ качества и оценка программного дизайна</w:t>
      </w:r>
      <w:r>
        <w:t xml:space="preserve"> (КАК? Метриками?)</w:t>
      </w:r>
    </w:p>
    <w:p w:rsidR="00066A33" w:rsidRDefault="00066A33" w:rsidP="00066A33">
      <w:pPr>
        <w:widowControl w:val="0"/>
        <w:jc w:val="both"/>
        <w:rPr>
          <w:rFonts w:ascii="Consolas" w:hAnsi="Consolas" w:cs="Consolas"/>
          <w:lang w:val="en-US"/>
        </w:rPr>
      </w:pPr>
      <w:r w:rsidRPr="00340182">
        <w:rPr>
          <w:sz w:val="28"/>
          <w:szCs w:val="28"/>
        </w:rPr>
        <w:tab/>
      </w:r>
    </w:p>
    <w:p w:rsidR="00066A33" w:rsidRDefault="00066A33" w:rsidP="00066A33">
      <w:pPr>
        <w:widowControl w:val="0"/>
        <w:jc w:val="both"/>
        <w:rPr>
          <w:rFonts w:ascii="Consolas" w:hAnsi="Consolas" w:cs="Consolas"/>
          <w:lang w:val="en-US"/>
        </w:rPr>
      </w:pPr>
    </w:p>
    <w:p w:rsidR="0077260A" w:rsidRPr="00340182" w:rsidRDefault="00E013C7" w:rsidP="00066A33">
      <w:pPr>
        <w:pStyle w:val="Heading1"/>
        <w:pageBreakBefore/>
        <w:numPr>
          <w:ilvl w:val="0"/>
          <w:numId w:val="0"/>
        </w:numPr>
        <w:spacing w:after="0"/>
      </w:pPr>
      <w:r w:rsidRPr="00340182">
        <w:lastRenderedPageBreak/>
        <w:t xml:space="preserve">3 </w:t>
      </w:r>
      <w:bookmarkEnd w:id="6"/>
      <w:r w:rsidR="00066A33" w:rsidRPr="00004350">
        <w:t>ПРОГРАММНА</w:t>
      </w:r>
      <w:r w:rsidR="00066A33">
        <w:t>Я</w:t>
      </w:r>
      <w:r w:rsidR="00066A33" w:rsidRPr="00004350">
        <w:t xml:space="preserve"> РЕАЛИЗАЦИЯ МОДУЛЯ  ПРОЕКТА</w:t>
      </w:r>
    </w:p>
    <w:p w:rsidR="001D1788" w:rsidRPr="00340182" w:rsidRDefault="001D1788" w:rsidP="001D1788">
      <w:pPr>
        <w:pStyle w:val="ListParagraph"/>
        <w:keepNext/>
        <w:numPr>
          <w:ilvl w:val="0"/>
          <w:numId w:val="2"/>
        </w:numPr>
        <w:spacing w:after="420"/>
        <w:contextualSpacing w:val="0"/>
        <w:jc w:val="center"/>
        <w:outlineLvl w:val="0"/>
        <w:rPr>
          <w:rFonts w:eastAsia="Times New Roman"/>
          <w:bCs/>
          <w:caps/>
          <w:vanish/>
          <w:kern w:val="32"/>
          <w:szCs w:val="28"/>
          <w:lang w:eastAsia="ru-RU"/>
        </w:rPr>
      </w:pPr>
    </w:p>
    <w:p w:rsidR="00E013C7" w:rsidRPr="00340182" w:rsidRDefault="00066A33" w:rsidP="005915BA">
      <w:pPr>
        <w:pStyle w:val="Heading2"/>
      </w:pPr>
      <w:r w:rsidRPr="00004350">
        <w:rPr>
          <w:rFonts w:cs="Times New Roman"/>
        </w:rPr>
        <w:t>Описание используемых  паттернов</w:t>
      </w:r>
    </w:p>
    <w:p w:rsidR="002E0D63" w:rsidRPr="00340182" w:rsidRDefault="002E0D63" w:rsidP="00BA4A29">
      <w:pPr>
        <w:pStyle w:val="a"/>
        <w:rPr>
          <w:szCs w:val="28"/>
        </w:rPr>
      </w:pPr>
    </w:p>
    <w:p w:rsidR="00FA0F6F" w:rsidRPr="00340182" w:rsidRDefault="00066A33" w:rsidP="00FA0F6F">
      <w:pPr>
        <w:pStyle w:val="Heading2"/>
      </w:pPr>
      <w:r w:rsidRPr="00004350">
        <w:rPr>
          <w:rFonts w:cs="Times New Roman"/>
        </w:rPr>
        <w:t xml:space="preserve">Структура используемых паттернов     </w:t>
      </w:r>
    </w:p>
    <w:p w:rsidR="00CF5D98" w:rsidRPr="00340182" w:rsidRDefault="00CF5D98" w:rsidP="00CF5D98">
      <w:pPr>
        <w:ind w:firstLine="708"/>
        <w:jc w:val="both"/>
        <w:rPr>
          <w:sz w:val="28"/>
          <w:szCs w:val="28"/>
        </w:rPr>
      </w:pPr>
    </w:p>
    <w:p w:rsidR="005C57CA" w:rsidRPr="00340182" w:rsidRDefault="00066A33" w:rsidP="00FA0F6F">
      <w:pPr>
        <w:pStyle w:val="Heading2"/>
      </w:pPr>
      <w:r w:rsidRPr="00004350">
        <w:rPr>
          <w:rFonts w:cs="Times New Roman"/>
        </w:rPr>
        <w:t xml:space="preserve">Программный код паттернов   </w:t>
      </w:r>
    </w:p>
    <w:p w:rsidR="00B73FC3" w:rsidRDefault="00B73FC3" w:rsidP="00817C86">
      <w:pPr>
        <w:spacing w:line="240" w:lineRule="auto"/>
        <w:rPr>
          <w:rFonts w:eastAsia="Calibri"/>
          <w:sz w:val="28"/>
          <w:szCs w:val="28"/>
          <w:lang w:eastAsia="en-US"/>
        </w:rPr>
      </w:pPr>
    </w:p>
    <w:p w:rsidR="00066A33" w:rsidRDefault="00066A33" w:rsidP="00817C86">
      <w:pPr>
        <w:spacing w:line="240" w:lineRule="auto"/>
        <w:rPr>
          <w:rFonts w:eastAsia="Calibri"/>
          <w:sz w:val="28"/>
          <w:szCs w:val="28"/>
          <w:lang w:eastAsia="en-US"/>
        </w:rPr>
      </w:pPr>
    </w:p>
    <w:p w:rsidR="00066A33" w:rsidRPr="00340182" w:rsidRDefault="00066A33" w:rsidP="00817C86">
      <w:pPr>
        <w:spacing w:line="240" w:lineRule="auto"/>
        <w:rPr>
          <w:rFonts w:eastAsia="Calibri"/>
          <w:sz w:val="28"/>
          <w:szCs w:val="28"/>
          <w:lang w:eastAsia="en-US"/>
        </w:rPr>
      </w:pPr>
    </w:p>
    <w:p w:rsidR="00066A33" w:rsidRDefault="00066A33">
      <w:pPr>
        <w:spacing w:line="240" w:lineRule="auto"/>
        <w:rPr>
          <w:bCs/>
          <w:caps/>
          <w:kern w:val="32"/>
          <w:sz w:val="28"/>
          <w:szCs w:val="28"/>
        </w:rPr>
      </w:pPr>
      <w:bookmarkStart w:id="7" w:name="_Toc532780328"/>
      <w:r>
        <w:br w:type="page"/>
      </w:r>
    </w:p>
    <w:bookmarkEnd w:id="7"/>
    <w:p w:rsidR="00E013C7" w:rsidRPr="00340182" w:rsidRDefault="0091527E" w:rsidP="002E5F84">
      <w:pPr>
        <w:pStyle w:val="Heading1"/>
        <w:numPr>
          <w:ilvl w:val="0"/>
          <w:numId w:val="0"/>
        </w:numPr>
      </w:pPr>
      <w:r>
        <w:lastRenderedPageBreak/>
        <w:t>Заключение</w:t>
      </w:r>
      <w:r w:rsidR="00E013C7" w:rsidRPr="00340182">
        <w:t xml:space="preserve"> </w:t>
      </w:r>
    </w:p>
    <w:p w:rsidR="00817C86" w:rsidRPr="00340182" w:rsidRDefault="00817C86" w:rsidP="00365A3E">
      <w:pPr>
        <w:ind w:firstLine="708"/>
        <w:jc w:val="both"/>
        <w:rPr>
          <w:rFonts w:eastAsiaTheme="majorEastAsia"/>
          <w:sz w:val="28"/>
          <w:szCs w:val="28"/>
        </w:rPr>
      </w:pPr>
    </w:p>
    <w:p w:rsidR="00B975D7" w:rsidRPr="002E5F84" w:rsidRDefault="00817C86" w:rsidP="002E5F84">
      <w:pPr>
        <w:pStyle w:val="Heading1"/>
        <w:numPr>
          <w:ilvl w:val="0"/>
          <w:numId w:val="0"/>
        </w:numPr>
        <w:rPr>
          <w:rFonts w:eastAsiaTheme="majorEastAsia"/>
          <w:lang w:val="en-US"/>
        </w:rPr>
      </w:pPr>
      <w:r w:rsidRPr="00340182">
        <w:br w:type="page"/>
      </w:r>
      <w:r w:rsidR="0091527E">
        <w:lastRenderedPageBreak/>
        <w:t>Список литературы</w:t>
      </w:r>
    </w:p>
    <w:p w:rsidR="00472A18" w:rsidRPr="00340182" w:rsidRDefault="00472A18" w:rsidP="00472A18">
      <w:pPr>
        <w:pStyle w:val="ListParagraph"/>
        <w:widowControl w:val="0"/>
        <w:numPr>
          <w:ilvl w:val="0"/>
          <w:numId w:val="4"/>
        </w:numPr>
        <w:jc w:val="both"/>
      </w:pPr>
      <w:r w:rsidRPr="00340182">
        <w:t>Гордеев А.В. Операционные системы: Учебник для вузов — 2-е изд. — СПб.: «Питер», 2007. — 416 с.</w:t>
      </w:r>
    </w:p>
    <w:p w:rsidR="00472A18" w:rsidRPr="00340182" w:rsidRDefault="00472A18" w:rsidP="00472A18">
      <w:pPr>
        <w:pStyle w:val="ListParagraph"/>
        <w:widowControl w:val="0"/>
        <w:numPr>
          <w:ilvl w:val="0"/>
          <w:numId w:val="4"/>
        </w:numPr>
        <w:jc w:val="both"/>
      </w:pPr>
      <w:r w:rsidRPr="00340182">
        <w:t>Карпов В.Е., Коньков К.А. Основы операционных систем. Курс лекций. Учебное пособие - М.: ИНТУИТ.РУ «Интернет-Университет Информационных Технологий», 2005 - 536 с.</w:t>
      </w:r>
    </w:p>
    <w:p w:rsidR="00472A18" w:rsidRPr="00340182" w:rsidRDefault="00472A18" w:rsidP="00472A18">
      <w:pPr>
        <w:pStyle w:val="ListParagraph"/>
        <w:widowControl w:val="0"/>
        <w:numPr>
          <w:ilvl w:val="0"/>
          <w:numId w:val="4"/>
        </w:numPr>
        <w:jc w:val="both"/>
      </w:pPr>
      <w:r w:rsidRPr="00340182">
        <w:t>Таненбаум Э.С. Современные операционные системы — 2-е изд. — СПб.: «Питер», 2002. — 1040 с.</w:t>
      </w:r>
    </w:p>
    <w:p w:rsidR="00472A18" w:rsidRPr="00340182" w:rsidRDefault="00472A18" w:rsidP="00472A18">
      <w:pPr>
        <w:pStyle w:val="ListParagraph"/>
        <w:widowControl w:val="0"/>
        <w:numPr>
          <w:ilvl w:val="0"/>
          <w:numId w:val="4"/>
        </w:numPr>
        <w:jc w:val="both"/>
      </w:pPr>
      <w:r w:rsidRPr="00340182">
        <w:t>Столлингс В. Операционные системы – М.: «Вильямс», 2002 – 786 с.</w:t>
      </w:r>
    </w:p>
    <w:p w:rsidR="003C78BE" w:rsidRPr="00340182" w:rsidRDefault="003C78BE" w:rsidP="003C78BE">
      <w:pPr>
        <w:pStyle w:val="ListParagraph"/>
        <w:numPr>
          <w:ilvl w:val="0"/>
          <w:numId w:val="4"/>
        </w:numPr>
        <w:tabs>
          <w:tab w:val="left" w:pos="1134"/>
        </w:tabs>
        <w:jc w:val="both"/>
      </w:pPr>
      <w:r w:rsidRPr="00340182">
        <w:t>[Электронный ресурс] Режим доступа:  http://pismoref.ru/1312020375.html</w:t>
      </w:r>
    </w:p>
    <w:p w:rsidR="003C78BE" w:rsidRPr="00340182" w:rsidRDefault="003C78BE" w:rsidP="003C78BE">
      <w:pPr>
        <w:pStyle w:val="ListParagraph"/>
        <w:numPr>
          <w:ilvl w:val="0"/>
          <w:numId w:val="4"/>
        </w:numPr>
        <w:tabs>
          <w:tab w:val="left" w:pos="1134"/>
        </w:tabs>
        <w:jc w:val="both"/>
      </w:pPr>
      <w:r w:rsidRPr="00340182">
        <w:t>[Электронный ресурс] Режим доступа: http://coollib.com/b/110725/read</w:t>
      </w:r>
    </w:p>
    <w:p w:rsidR="003C78BE" w:rsidRDefault="003C78BE" w:rsidP="003C78BE">
      <w:pPr>
        <w:pStyle w:val="ListParagraph"/>
        <w:numPr>
          <w:ilvl w:val="0"/>
          <w:numId w:val="4"/>
        </w:numPr>
        <w:tabs>
          <w:tab w:val="left" w:pos="1134"/>
        </w:tabs>
        <w:jc w:val="both"/>
      </w:pPr>
      <w:r w:rsidRPr="00340182">
        <w:t xml:space="preserve">[Электронный ресурс] Режим доступа:  </w:t>
      </w:r>
      <w:hyperlink r:id="rId8" w:history="1">
        <w:r w:rsidR="00BC5FC0" w:rsidRPr="0025583B">
          <w:rPr>
            <w:rStyle w:val="Hyperlink"/>
          </w:rPr>
          <w:t>http://www.pmbk.ru/lister/044/55/index.shtml</w:t>
        </w:r>
      </w:hyperlink>
    </w:p>
    <w:p w:rsidR="00BC5FC0" w:rsidRPr="00340182" w:rsidRDefault="00BC5FC0" w:rsidP="00BC5FC0">
      <w:pPr>
        <w:pStyle w:val="ListParagraph"/>
        <w:numPr>
          <w:ilvl w:val="0"/>
          <w:numId w:val="4"/>
        </w:numPr>
        <w:tabs>
          <w:tab w:val="left" w:pos="1134"/>
        </w:tabs>
        <w:jc w:val="both"/>
      </w:pPr>
      <w:r w:rsidRPr="00BC5FC0">
        <w:t>[Электронный ресурс] Режим доступа:  https://ru.wikipedia.org/wiki/Страничная_память</w:t>
      </w:r>
    </w:p>
    <w:p w:rsidR="006A0B40" w:rsidRPr="00340182" w:rsidRDefault="006A0B40" w:rsidP="006A0B40">
      <w:pPr>
        <w:pStyle w:val="ListParagraph"/>
        <w:ind w:left="0" w:firstLine="0"/>
        <w:jc w:val="center"/>
      </w:pPr>
    </w:p>
    <w:p w:rsidR="006A0B40" w:rsidRPr="00340182" w:rsidRDefault="006A0B40" w:rsidP="006A0B40">
      <w:pPr>
        <w:pStyle w:val="ListParagraph"/>
        <w:ind w:left="0" w:firstLine="0"/>
        <w:jc w:val="center"/>
      </w:pPr>
    </w:p>
    <w:p w:rsidR="006A0B40" w:rsidRPr="00340182" w:rsidRDefault="006A0B40" w:rsidP="006A0B40">
      <w:pPr>
        <w:pStyle w:val="ListParagraph"/>
        <w:ind w:left="0" w:firstLine="0"/>
        <w:jc w:val="center"/>
      </w:pPr>
    </w:p>
    <w:p w:rsidR="006A0B40" w:rsidRPr="00340182" w:rsidRDefault="006A0B40" w:rsidP="006A0B40">
      <w:pPr>
        <w:pStyle w:val="ListParagraph"/>
        <w:ind w:left="0" w:firstLine="0"/>
        <w:jc w:val="center"/>
      </w:pPr>
    </w:p>
    <w:p w:rsidR="006A0B40" w:rsidRPr="00340182" w:rsidRDefault="006A0B40" w:rsidP="006A0B40">
      <w:pPr>
        <w:pStyle w:val="ListParagraph"/>
        <w:ind w:left="0" w:firstLine="0"/>
        <w:jc w:val="center"/>
      </w:pPr>
    </w:p>
    <w:p w:rsidR="006A0B40" w:rsidRPr="00340182" w:rsidRDefault="006A0B40" w:rsidP="006A0B40">
      <w:pPr>
        <w:pStyle w:val="ListParagraph"/>
        <w:ind w:left="0" w:firstLine="0"/>
        <w:jc w:val="center"/>
      </w:pPr>
    </w:p>
    <w:p w:rsidR="006A0B40" w:rsidRPr="00340182" w:rsidRDefault="006A0B40" w:rsidP="006A0B40">
      <w:pPr>
        <w:pStyle w:val="ListParagraph"/>
        <w:ind w:left="0" w:firstLine="0"/>
        <w:jc w:val="center"/>
      </w:pPr>
    </w:p>
    <w:p w:rsidR="00C51378" w:rsidRPr="00340182" w:rsidRDefault="00C51378" w:rsidP="00C51378">
      <w:pPr>
        <w:pStyle w:val="a8"/>
      </w:pPr>
      <w:r w:rsidRPr="00340182">
        <w:br w:type="page"/>
      </w:r>
    </w:p>
    <w:p w:rsidR="00C51378" w:rsidRPr="00340182" w:rsidRDefault="00C51378" w:rsidP="00C51378">
      <w:pPr>
        <w:pStyle w:val="a8"/>
      </w:pPr>
    </w:p>
    <w:p w:rsidR="00C51378" w:rsidRPr="00340182" w:rsidRDefault="00C51378" w:rsidP="00C51378">
      <w:pPr>
        <w:pStyle w:val="a8"/>
      </w:pPr>
    </w:p>
    <w:p w:rsidR="00C51378" w:rsidRPr="00340182" w:rsidRDefault="00C51378" w:rsidP="00C51378">
      <w:pPr>
        <w:pStyle w:val="a8"/>
      </w:pPr>
    </w:p>
    <w:p w:rsidR="00C51378" w:rsidRPr="00340182" w:rsidRDefault="00C51378" w:rsidP="00C51378">
      <w:pPr>
        <w:pStyle w:val="a8"/>
      </w:pPr>
    </w:p>
    <w:p w:rsidR="00C51378" w:rsidRPr="00340182" w:rsidRDefault="00C51378" w:rsidP="00C51378">
      <w:pPr>
        <w:pStyle w:val="a8"/>
      </w:pPr>
    </w:p>
    <w:p w:rsidR="00C51378" w:rsidRPr="00340182" w:rsidRDefault="00C51378" w:rsidP="00C51378">
      <w:pPr>
        <w:pStyle w:val="a8"/>
      </w:pPr>
    </w:p>
    <w:p w:rsidR="00C51378" w:rsidRPr="00340182" w:rsidRDefault="00C51378" w:rsidP="00C51378">
      <w:pPr>
        <w:pStyle w:val="a8"/>
      </w:pPr>
    </w:p>
    <w:p w:rsidR="00C51378" w:rsidRPr="00340182" w:rsidRDefault="00C51378" w:rsidP="00C51378">
      <w:pPr>
        <w:pStyle w:val="a8"/>
      </w:pPr>
    </w:p>
    <w:p w:rsidR="00C51378" w:rsidRPr="00340182" w:rsidRDefault="00C51378" w:rsidP="00C51378">
      <w:pPr>
        <w:pStyle w:val="a8"/>
      </w:pPr>
    </w:p>
    <w:p w:rsidR="00C51378" w:rsidRPr="00340182" w:rsidRDefault="00C51378" w:rsidP="00C51378">
      <w:pPr>
        <w:pStyle w:val="a8"/>
      </w:pPr>
    </w:p>
    <w:p w:rsidR="00C51378" w:rsidRPr="00340182" w:rsidRDefault="00C51378" w:rsidP="00C51378">
      <w:pPr>
        <w:pStyle w:val="a8"/>
      </w:pPr>
    </w:p>
    <w:p w:rsidR="00455A58" w:rsidRPr="00340182" w:rsidRDefault="00C51378" w:rsidP="002E5F84">
      <w:pPr>
        <w:pStyle w:val="Heading1"/>
        <w:numPr>
          <w:ilvl w:val="0"/>
          <w:numId w:val="0"/>
        </w:numPr>
      </w:pPr>
      <w:bookmarkStart w:id="8" w:name="_Toc532780341"/>
      <w:r w:rsidRPr="00340182">
        <w:t xml:space="preserve">Приложение </w:t>
      </w:r>
      <w:bookmarkStart w:id="9" w:name="_Toc451883179"/>
      <w:bookmarkEnd w:id="8"/>
      <w:r w:rsidR="0091527E">
        <w:t>1</w:t>
      </w:r>
      <w:r w:rsidR="0005270A" w:rsidRPr="00340182">
        <w:t xml:space="preserve"> </w:t>
      </w:r>
    </w:p>
    <w:p w:rsidR="00FC1F25" w:rsidRPr="00340182" w:rsidRDefault="00C51378" w:rsidP="0005270A">
      <w:pPr>
        <w:pStyle w:val="a8"/>
      </w:pPr>
      <w:r w:rsidRPr="00340182">
        <w:t>Техническое задание</w:t>
      </w:r>
      <w:bookmarkEnd w:id="9"/>
    </w:p>
    <w:p w:rsidR="00C51378" w:rsidRPr="00340182" w:rsidRDefault="00FC1F25" w:rsidP="006B2982">
      <w:pPr>
        <w:spacing w:line="240" w:lineRule="auto"/>
      </w:pPr>
      <w:r w:rsidRPr="00340182">
        <w:br w:type="page"/>
      </w:r>
    </w:p>
    <w:p w:rsidR="00847239" w:rsidRPr="00340182" w:rsidRDefault="00847239" w:rsidP="002E5F84">
      <w:pPr>
        <w:pStyle w:val="Heading1"/>
        <w:numPr>
          <w:ilvl w:val="0"/>
          <w:numId w:val="0"/>
        </w:numPr>
      </w:pPr>
      <w:bookmarkStart w:id="10" w:name="_Toc532780342"/>
      <w:r w:rsidRPr="00340182">
        <w:lastRenderedPageBreak/>
        <w:t xml:space="preserve">Приложение </w:t>
      </w:r>
      <w:bookmarkEnd w:id="10"/>
      <w:r w:rsidR="0091527E">
        <w:t>2</w:t>
      </w:r>
    </w:p>
    <w:p w:rsidR="0033098E" w:rsidRPr="00340182" w:rsidRDefault="00847239" w:rsidP="00472A18">
      <w:pPr>
        <w:pStyle w:val="a8"/>
        <w:spacing w:after="240"/>
      </w:pPr>
      <w:r w:rsidRPr="00340182">
        <w:t xml:space="preserve"> </w:t>
      </w:r>
      <w:r w:rsidR="0091527E">
        <w:t>Функциональная модель</w:t>
      </w:r>
    </w:p>
    <w:p w:rsidR="006B2982" w:rsidRPr="00340182" w:rsidRDefault="006B2982">
      <w:pPr>
        <w:spacing w:line="240" w:lineRule="auto"/>
        <w:rPr>
          <w:sz w:val="28"/>
          <w:szCs w:val="28"/>
        </w:rPr>
      </w:pPr>
      <w:r w:rsidRPr="00340182">
        <w:rPr>
          <w:sz w:val="28"/>
          <w:szCs w:val="28"/>
        </w:rPr>
        <w:br w:type="page"/>
      </w:r>
    </w:p>
    <w:p w:rsidR="006B2982" w:rsidRPr="00340182" w:rsidRDefault="006B2982" w:rsidP="002E5F84">
      <w:pPr>
        <w:pStyle w:val="Heading1"/>
        <w:numPr>
          <w:ilvl w:val="0"/>
          <w:numId w:val="0"/>
        </w:numPr>
      </w:pPr>
      <w:bookmarkStart w:id="11" w:name="_Toc419364826"/>
      <w:bookmarkStart w:id="12" w:name="_Toc419418425"/>
      <w:bookmarkStart w:id="13" w:name="_Toc532780343"/>
      <w:r w:rsidRPr="00340182">
        <w:lastRenderedPageBreak/>
        <w:t xml:space="preserve">Приложение </w:t>
      </w:r>
      <w:bookmarkEnd w:id="11"/>
      <w:bookmarkEnd w:id="12"/>
      <w:bookmarkEnd w:id="13"/>
      <w:r w:rsidR="0091527E">
        <w:t>3</w:t>
      </w:r>
      <w:r w:rsidRPr="00340182">
        <w:t xml:space="preserve"> </w:t>
      </w:r>
    </w:p>
    <w:p w:rsidR="006B2982" w:rsidRPr="00340182" w:rsidRDefault="0091527E" w:rsidP="006B2982">
      <w:pPr>
        <w:pStyle w:val="a8"/>
        <w:spacing w:after="240"/>
      </w:pPr>
      <w:r>
        <w:t>Фрагменты листинга программы</w:t>
      </w:r>
      <w:bookmarkStart w:id="14" w:name="_GoBack"/>
      <w:bookmarkEnd w:id="14"/>
    </w:p>
    <w:sectPr w:rsidR="006B2982" w:rsidRPr="00340182" w:rsidSect="0091527E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369" w:rsidRDefault="00A66369">
      <w:r>
        <w:separator/>
      </w:r>
    </w:p>
  </w:endnote>
  <w:endnote w:type="continuationSeparator" w:id="0">
    <w:p w:rsidR="00A66369" w:rsidRDefault="00A6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MS PMincho"/>
    <w:panose1 w:val="00000000000000000000"/>
    <w:charset w:val="80"/>
    <w:family w:val="roman"/>
    <w:notTrueType/>
    <w:pitch w:val="variable"/>
    <w:sig w:usb0="00000000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369" w:rsidRDefault="00A66369">
      <w:r>
        <w:separator/>
      </w:r>
    </w:p>
  </w:footnote>
  <w:footnote w:type="continuationSeparator" w:id="0">
    <w:p w:rsidR="00A66369" w:rsidRDefault="00A66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D8C8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A797A"/>
    <w:multiLevelType w:val="hybridMultilevel"/>
    <w:tmpl w:val="2A9A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2926"/>
    <w:multiLevelType w:val="hybridMultilevel"/>
    <w:tmpl w:val="8F4E3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8439C"/>
    <w:multiLevelType w:val="hybridMultilevel"/>
    <w:tmpl w:val="04E05514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0787144"/>
    <w:multiLevelType w:val="hybridMultilevel"/>
    <w:tmpl w:val="217017B0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252FD9"/>
    <w:multiLevelType w:val="hybridMultilevel"/>
    <w:tmpl w:val="642688E6"/>
    <w:lvl w:ilvl="0" w:tplc="759EC0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C86F3C"/>
    <w:multiLevelType w:val="multilevel"/>
    <w:tmpl w:val="3D3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15B69"/>
    <w:multiLevelType w:val="hybridMultilevel"/>
    <w:tmpl w:val="85C2022C"/>
    <w:lvl w:ilvl="0" w:tplc="8DD2525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 w15:restartNumberingAfterBreak="0">
    <w:nsid w:val="1D7D00AA"/>
    <w:multiLevelType w:val="hybridMultilevel"/>
    <w:tmpl w:val="3F8C3CF4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41623E9"/>
    <w:multiLevelType w:val="hybridMultilevel"/>
    <w:tmpl w:val="46EE660C"/>
    <w:lvl w:ilvl="0" w:tplc="759EC0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F143AB"/>
    <w:multiLevelType w:val="hybridMultilevel"/>
    <w:tmpl w:val="B7527A6E"/>
    <w:lvl w:ilvl="0" w:tplc="6B621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C5494A"/>
    <w:multiLevelType w:val="multilevel"/>
    <w:tmpl w:val="C5DC0B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506"/>
        </w:tabs>
        <w:ind w:left="950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AA37BC9"/>
    <w:multiLevelType w:val="multilevel"/>
    <w:tmpl w:val="43C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72F7E"/>
    <w:multiLevelType w:val="hybridMultilevel"/>
    <w:tmpl w:val="E6CA71A2"/>
    <w:lvl w:ilvl="0" w:tplc="759EC0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8D2541"/>
    <w:multiLevelType w:val="hybridMultilevel"/>
    <w:tmpl w:val="B6F8C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EF32AE"/>
    <w:multiLevelType w:val="hybridMultilevel"/>
    <w:tmpl w:val="4554040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AB863BE"/>
    <w:multiLevelType w:val="multilevel"/>
    <w:tmpl w:val="0419001D"/>
    <w:styleLink w:val="1ai"/>
    <w:lvl w:ilvl="0">
      <w:start w:val="1"/>
      <w:numFmt w:val="russianLower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776" w:hanging="360"/>
      </w:pPr>
    </w:lvl>
    <w:lvl w:ilvl="2">
      <w:start w:val="1"/>
      <w:numFmt w:val="upperRoman"/>
      <w:lvlText w:val="%3)"/>
      <w:lvlJc w:val="left"/>
      <w:pPr>
        <w:tabs>
          <w:tab w:val="num" w:pos="1080"/>
        </w:tabs>
        <w:ind w:left="2484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7960031"/>
    <w:multiLevelType w:val="hybridMultilevel"/>
    <w:tmpl w:val="1D549D2C"/>
    <w:lvl w:ilvl="0" w:tplc="106A26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C69B9"/>
    <w:multiLevelType w:val="multilevel"/>
    <w:tmpl w:val="7994A5A8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30E5338"/>
    <w:multiLevelType w:val="hybridMultilevel"/>
    <w:tmpl w:val="817AA756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B1B0774"/>
    <w:multiLevelType w:val="hybridMultilevel"/>
    <w:tmpl w:val="2E42194E"/>
    <w:lvl w:ilvl="0" w:tplc="273C8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675910"/>
    <w:multiLevelType w:val="hybridMultilevel"/>
    <w:tmpl w:val="85C2022C"/>
    <w:lvl w:ilvl="0" w:tplc="8DD2525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14"/>
  </w:num>
  <w:num w:numId="5">
    <w:abstractNumId w:val="11"/>
  </w:num>
  <w:num w:numId="6">
    <w:abstractNumId w:val="3"/>
  </w:num>
  <w:num w:numId="7">
    <w:abstractNumId w:val="21"/>
  </w:num>
  <w:num w:numId="8">
    <w:abstractNumId w:val="19"/>
  </w:num>
  <w:num w:numId="9">
    <w:abstractNumId w:val="4"/>
  </w:num>
  <w:num w:numId="10">
    <w:abstractNumId w:val="15"/>
  </w:num>
  <w:num w:numId="11">
    <w:abstractNumId w:val="8"/>
  </w:num>
  <w:num w:numId="12">
    <w:abstractNumId w:val="10"/>
  </w:num>
  <w:num w:numId="13">
    <w:abstractNumId w:val="5"/>
  </w:num>
  <w:num w:numId="14">
    <w:abstractNumId w:val="9"/>
  </w:num>
  <w:num w:numId="15">
    <w:abstractNumId w:val="13"/>
  </w:num>
  <w:num w:numId="16">
    <w:abstractNumId w:val="2"/>
  </w:num>
  <w:num w:numId="17">
    <w:abstractNumId w:val="18"/>
  </w:num>
  <w:num w:numId="18">
    <w:abstractNumId w:val="7"/>
  </w:num>
  <w:num w:numId="19">
    <w:abstractNumId w:val="12"/>
  </w:num>
  <w:num w:numId="20">
    <w:abstractNumId w:val="6"/>
  </w:num>
  <w:num w:numId="21">
    <w:abstractNumId w:val="1"/>
  </w:num>
  <w:num w:numId="22">
    <w:abstractNumId w:val="17"/>
  </w:num>
  <w:num w:numId="23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7C"/>
    <w:rsid w:val="000000A2"/>
    <w:rsid w:val="00001CDD"/>
    <w:rsid w:val="00002AA1"/>
    <w:rsid w:val="000035B5"/>
    <w:rsid w:val="0000500C"/>
    <w:rsid w:val="0000591B"/>
    <w:rsid w:val="00005F78"/>
    <w:rsid w:val="00005FF7"/>
    <w:rsid w:val="000076C3"/>
    <w:rsid w:val="0000776E"/>
    <w:rsid w:val="00013A1A"/>
    <w:rsid w:val="000165E7"/>
    <w:rsid w:val="00017446"/>
    <w:rsid w:val="00020A13"/>
    <w:rsid w:val="0002192E"/>
    <w:rsid w:val="00024956"/>
    <w:rsid w:val="000261F5"/>
    <w:rsid w:val="00026EA6"/>
    <w:rsid w:val="00027CDB"/>
    <w:rsid w:val="0003035B"/>
    <w:rsid w:val="000334F7"/>
    <w:rsid w:val="00042820"/>
    <w:rsid w:val="000432A5"/>
    <w:rsid w:val="00046B17"/>
    <w:rsid w:val="00047D00"/>
    <w:rsid w:val="0005270A"/>
    <w:rsid w:val="000538B6"/>
    <w:rsid w:val="00055F62"/>
    <w:rsid w:val="00056948"/>
    <w:rsid w:val="000574CB"/>
    <w:rsid w:val="0006235A"/>
    <w:rsid w:val="000634E0"/>
    <w:rsid w:val="000643DD"/>
    <w:rsid w:val="00066A33"/>
    <w:rsid w:val="00066BF9"/>
    <w:rsid w:val="000703B3"/>
    <w:rsid w:val="00071666"/>
    <w:rsid w:val="0007623A"/>
    <w:rsid w:val="00077A9A"/>
    <w:rsid w:val="00080468"/>
    <w:rsid w:val="00080F0A"/>
    <w:rsid w:val="000818C5"/>
    <w:rsid w:val="00081C0E"/>
    <w:rsid w:val="00082D87"/>
    <w:rsid w:val="00083089"/>
    <w:rsid w:val="00085553"/>
    <w:rsid w:val="00093A25"/>
    <w:rsid w:val="000940D3"/>
    <w:rsid w:val="0009475C"/>
    <w:rsid w:val="00094790"/>
    <w:rsid w:val="00094C7D"/>
    <w:rsid w:val="00095A61"/>
    <w:rsid w:val="00095B94"/>
    <w:rsid w:val="000A1666"/>
    <w:rsid w:val="000A27BD"/>
    <w:rsid w:val="000A3D39"/>
    <w:rsid w:val="000A3E80"/>
    <w:rsid w:val="000A60EC"/>
    <w:rsid w:val="000A6654"/>
    <w:rsid w:val="000B28A1"/>
    <w:rsid w:val="000B3CD8"/>
    <w:rsid w:val="000B4E22"/>
    <w:rsid w:val="000B5875"/>
    <w:rsid w:val="000B5EEB"/>
    <w:rsid w:val="000B6837"/>
    <w:rsid w:val="000B796F"/>
    <w:rsid w:val="000C2AEA"/>
    <w:rsid w:val="000C4316"/>
    <w:rsid w:val="000C4740"/>
    <w:rsid w:val="000D0C02"/>
    <w:rsid w:val="000D1095"/>
    <w:rsid w:val="000D197C"/>
    <w:rsid w:val="000D21B7"/>
    <w:rsid w:val="000D2D92"/>
    <w:rsid w:val="000D5C35"/>
    <w:rsid w:val="000D67DE"/>
    <w:rsid w:val="000E03EF"/>
    <w:rsid w:val="000E1881"/>
    <w:rsid w:val="000E31E0"/>
    <w:rsid w:val="000E3715"/>
    <w:rsid w:val="000E76CB"/>
    <w:rsid w:val="000E78D5"/>
    <w:rsid w:val="000F022E"/>
    <w:rsid w:val="000F02FE"/>
    <w:rsid w:val="000F0887"/>
    <w:rsid w:val="000F15EB"/>
    <w:rsid w:val="000F3005"/>
    <w:rsid w:val="000F3655"/>
    <w:rsid w:val="000F64CD"/>
    <w:rsid w:val="000F7253"/>
    <w:rsid w:val="000F731A"/>
    <w:rsid w:val="001005E8"/>
    <w:rsid w:val="00101433"/>
    <w:rsid w:val="00101F21"/>
    <w:rsid w:val="0010541B"/>
    <w:rsid w:val="001055FC"/>
    <w:rsid w:val="00107261"/>
    <w:rsid w:val="00111822"/>
    <w:rsid w:val="00112186"/>
    <w:rsid w:val="00112F82"/>
    <w:rsid w:val="001147C7"/>
    <w:rsid w:val="00117779"/>
    <w:rsid w:val="00120D5C"/>
    <w:rsid w:val="00122505"/>
    <w:rsid w:val="001245C3"/>
    <w:rsid w:val="001249B7"/>
    <w:rsid w:val="00125D7B"/>
    <w:rsid w:val="001313E6"/>
    <w:rsid w:val="0013252B"/>
    <w:rsid w:val="00133B9F"/>
    <w:rsid w:val="00134838"/>
    <w:rsid w:val="00135B91"/>
    <w:rsid w:val="0013661F"/>
    <w:rsid w:val="001377D4"/>
    <w:rsid w:val="0014034E"/>
    <w:rsid w:val="00140C16"/>
    <w:rsid w:val="0014132A"/>
    <w:rsid w:val="00142CD5"/>
    <w:rsid w:val="00146351"/>
    <w:rsid w:val="001464A2"/>
    <w:rsid w:val="001507DF"/>
    <w:rsid w:val="00151B85"/>
    <w:rsid w:val="00151DD5"/>
    <w:rsid w:val="001552BA"/>
    <w:rsid w:val="0015617D"/>
    <w:rsid w:val="001564DD"/>
    <w:rsid w:val="00161874"/>
    <w:rsid w:val="0016205B"/>
    <w:rsid w:val="0016292A"/>
    <w:rsid w:val="00163C74"/>
    <w:rsid w:val="00164675"/>
    <w:rsid w:val="00164A4C"/>
    <w:rsid w:val="0016547F"/>
    <w:rsid w:val="00167FBB"/>
    <w:rsid w:val="00170697"/>
    <w:rsid w:val="001727BD"/>
    <w:rsid w:val="001740E0"/>
    <w:rsid w:val="001747B2"/>
    <w:rsid w:val="00174C46"/>
    <w:rsid w:val="00175420"/>
    <w:rsid w:val="00177311"/>
    <w:rsid w:val="0018174B"/>
    <w:rsid w:val="00181B9D"/>
    <w:rsid w:val="001848D5"/>
    <w:rsid w:val="00185806"/>
    <w:rsid w:val="00190B3F"/>
    <w:rsid w:val="00191E67"/>
    <w:rsid w:val="00193343"/>
    <w:rsid w:val="00196623"/>
    <w:rsid w:val="001A2575"/>
    <w:rsid w:val="001A2918"/>
    <w:rsid w:val="001A2991"/>
    <w:rsid w:val="001A6A9B"/>
    <w:rsid w:val="001A7D7F"/>
    <w:rsid w:val="001B0579"/>
    <w:rsid w:val="001B0FE1"/>
    <w:rsid w:val="001B1421"/>
    <w:rsid w:val="001B3FA5"/>
    <w:rsid w:val="001B4A17"/>
    <w:rsid w:val="001B5814"/>
    <w:rsid w:val="001B666A"/>
    <w:rsid w:val="001B6AA0"/>
    <w:rsid w:val="001C1A12"/>
    <w:rsid w:val="001C2486"/>
    <w:rsid w:val="001C2E5B"/>
    <w:rsid w:val="001C327A"/>
    <w:rsid w:val="001C3844"/>
    <w:rsid w:val="001C48F0"/>
    <w:rsid w:val="001C6E4F"/>
    <w:rsid w:val="001D0BA4"/>
    <w:rsid w:val="001D1788"/>
    <w:rsid w:val="001D3B0D"/>
    <w:rsid w:val="001D5FA7"/>
    <w:rsid w:val="001D69B1"/>
    <w:rsid w:val="001E0720"/>
    <w:rsid w:val="001E0FE9"/>
    <w:rsid w:val="001E1E1F"/>
    <w:rsid w:val="001E2D21"/>
    <w:rsid w:val="001E5E12"/>
    <w:rsid w:val="001F0645"/>
    <w:rsid w:val="001F2991"/>
    <w:rsid w:val="001F4261"/>
    <w:rsid w:val="001F44F0"/>
    <w:rsid w:val="001F56F1"/>
    <w:rsid w:val="001F73B9"/>
    <w:rsid w:val="0020042E"/>
    <w:rsid w:val="002013E9"/>
    <w:rsid w:val="00204FAA"/>
    <w:rsid w:val="00205521"/>
    <w:rsid w:val="00207C8B"/>
    <w:rsid w:val="002110CE"/>
    <w:rsid w:val="00211736"/>
    <w:rsid w:val="00212321"/>
    <w:rsid w:val="002154ED"/>
    <w:rsid w:val="00216DBF"/>
    <w:rsid w:val="00217354"/>
    <w:rsid w:val="0022137F"/>
    <w:rsid w:val="00221757"/>
    <w:rsid w:val="00222078"/>
    <w:rsid w:val="00223352"/>
    <w:rsid w:val="00226E23"/>
    <w:rsid w:val="00226ECD"/>
    <w:rsid w:val="00227D7A"/>
    <w:rsid w:val="00227E40"/>
    <w:rsid w:val="00230BDC"/>
    <w:rsid w:val="00231392"/>
    <w:rsid w:val="002330D5"/>
    <w:rsid w:val="002332E7"/>
    <w:rsid w:val="00235E3A"/>
    <w:rsid w:val="00236525"/>
    <w:rsid w:val="002376D9"/>
    <w:rsid w:val="00241B11"/>
    <w:rsid w:val="002462C3"/>
    <w:rsid w:val="0025268B"/>
    <w:rsid w:val="00254881"/>
    <w:rsid w:val="002549FE"/>
    <w:rsid w:val="002614D2"/>
    <w:rsid w:val="002648A0"/>
    <w:rsid w:val="00264F7D"/>
    <w:rsid w:val="002672AF"/>
    <w:rsid w:val="00267E3E"/>
    <w:rsid w:val="002719D2"/>
    <w:rsid w:val="00271F6A"/>
    <w:rsid w:val="0027333B"/>
    <w:rsid w:val="00274AD5"/>
    <w:rsid w:val="00274BC4"/>
    <w:rsid w:val="002750A0"/>
    <w:rsid w:val="002759E9"/>
    <w:rsid w:val="0027683E"/>
    <w:rsid w:val="00276C15"/>
    <w:rsid w:val="00281D4F"/>
    <w:rsid w:val="0028224E"/>
    <w:rsid w:val="00283116"/>
    <w:rsid w:val="0028388E"/>
    <w:rsid w:val="0028576E"/>
    <w:rsid w:val="002873C5"/>
    <w:rsid w:val="0029087F"/>
    <w:rsid w:val="00290AA0"/>
    <w:rsid w:val="00293492"/>
    <w:rsid w:val="002960AC"/>
    <w:rsid w:val="00297ADC"/>
    <w:rsid w:val="002A0D01"/>
    <w:rsid w:val="002A0D2D"/>
    <w:rsid w:val="002A0FEC"/>
    <w:rsid w:val="002A1F6B"/>
    <w:rsid w:val="002A397F"/>
    <w:rsid w:val="002A47BD"/>
    <w:rsid w:val="002A4F52"/>
    <w:rsid w:val="002A584C"/>
    <w:rsid w:val="002A5ECF"/>
    <w:rsid w:val="002A6D03"/>
    <w:rsid w:val="002B1549"/>
    <w:rsid w:val="002B4E4B"/>
    <w:rsid w:val="002B68DD"/>
    <w:rsid w:val="002C024C"/>
    <w:rsid w:val="002C04EA"/>
    <w:rsid w:val="002C0C61"/>
    <w:rsid w:val="002C1AC5"/>
    <w:rsid w:val="002C2334"/>
    <w:rsid w:val="002C289A"/>
    <w:rsid w:val="002C2A28"/>
    <w:rsid w:val="002C707A"/>
    <w:rsid w:val="002C7664"/>
    <w:rsid w:val="002D025B"/>
    <w:rsid w:val="002D27CD"/>
    <w:rsid w:val="002D2EAC"/>
    <w:rsid w:val="002D3D85"/>
    <w:rsid w:val="002D4B95"/>
    <w:rsid w:val="002D4D4A"/>
    <w:rsid w:val="002D5BF1"/>
    <w:rsid w:val="002D5FC6"/>
    <w:rsid w:val="002D6902"/>
    <w:rsid w:val="002D6C5F"/>
    <w:rsid w:val="002D6D36"/>
    <w:rsid w:val="002D7C38"/>
    <w:rsid w:val="002D7C67"/>
    <w:rsid w:val="002E02B7"/>
    <w:rsid w:val="002E0D63"/>
    <w:rsid w:val="002E1068"/>
    <w:rsid w:val="002E1268"/>
    <w:rsid w:val="002E17CF"/>
    <w:rsid w:val="002E4FCC"/>
    <w:rsid w:val="002E5D96"/>
    <w:rsid w:val="002E5F84"/>
    <w:rsid w:val="002E5F8A"/>
    <w:rsid w:val="002F0BF1"/>
    <w:rsid w:val="002F3505"/>
    <w:rsid w:val="002F4371"/>
    <w:rsid w:val="002F4417"/>
    <w:rsid w:val="002F6940"/>
    <w:rsid w:val="00301146"/>
    <w:rsid w:val="0030486B"/>
    <w:rsid w:val="00305769"/>
    <w:rsid w:val="00306598"/>
    <w:rsid w:val="003074CF"/>
    <w:rsid w:val="00307588"/>
    <w:rsid w:val="0031064E"/>
    <w:rsid w:val="00310912"/>
    <w:rsid w:val="00310F5D"/>
    <w:rsid w:val="00311767"/>
    <w:rsid w:val="003144F7"/>
    <w:rsid w:val="0031520B"/>
    <w:rsid w:val="003166C7"/>
    <w:rsid w:val="00320BF5"/>
    <w:rsid w:val="00320E5A"/>
    <w:rsid w:val="00321845"/>
    <w:rsid w:val="00323694"/>
    <w:rsid w:val="00326CCF"/>
    <w:rsid w:val="00327205"/>
    <w:rsid w:val="00327833"/>
    <w:rsid w:val="00327D87"/>
    <w:rsid w:val="0033098E"/>
    <w:rsid w:val="0033178E"/>
    <w:rsid w:val="00333E69"/>
    <w:rsid w:val="00337BB6"/>
    <w:rsid w:val="00340182"/>
    <w:rsid w:val="003406F6"/>
    <w:rsid w:val="00343A82"/>
    <w:rsid w:val="00343D58"/>
    <w:rsid w:val="00344477"/>
    <w:rsid w:val="00345753"/>
    <w:rsid w:val="00345EB4"/>
    <w:rsid w:val="00346309"/>
    <w:rsid w:val="003466FF"/>
    <w:rsid w:val="00350B51"/>
    <w:rsid w:val="00350E5A"/>
    <w:rsid w:val="00351919"/>
    <w:rsid w:val="0035273A"/>
    <w:rsid w:val="00355F32"/>
    <w:rsid w:val="003560B6"/>
    <w:rsid w:val="003562CC"/>
    <w:rsid w:val="003574EF"/>
    <w:rsid w:val="003617AB"/>
    <w:rsid w:val="003635EA"/>
    <w:rsid w:val="00365227"/>
    <w:rsid w:val="00365A3E"/>
    <w:rsid w:val="00365CA4"/>
    <w:rsid w:val="0036692E"/>
    <w:rsid w:val="00367FE6"/>
    <w:rsid w:val="00374C42"/>
    <w:rsid w:val="00375020"/>
    <w:rsid w:val="00376AEA"/>
    <w:rsid w:val="00381F80"/>
    <w:rsid w:val="00384B70"/>
    <w:rsid w:val="0038676F"/>
    <w:rsid w:val="003908FB"/>
    <w:rsid w:val="00391C72"/>
    <w:rsid w:val="00392F68"/>
    <w:rsid w:val="003A0B0D"/>
    <w:rsid w:val="003A2346"/>
    <w:rsid w:val="003A2D1A"/>
    <w:rsid w:val="003A3640"/>
    <w:rsid w:val="003A4D09"/>
    <w:rsid w:val="003A5470"/>
    <w:rsid w:val="003A58A1"/>
    <w:rsid w:val="003B20E2"/>
    <w:rsid w:val="003B30ED"/>
    <w:rsid w:val="003B474B"/>
    <w:rsid w:val="003B475B"/>
    <w:rsid w:val="003B5E45"/>
    <w:rsid w:val="003C1B5A"/>
    <w:rsid w:val="003C7534"/>
    <w:rsid w:val="003C78BE"/>
    <w:rsid w:val="003C7C8D"/>
    <w:rsid w:val="003C7D2A"/>
    <w:rsid w:val="003D00E0"/>
    <w:rsid w:val="003D03E1"/>
    <w:rsid w:val="003D1F33"/>
    <w:rsid w:val="003D2F49"/>
    <w:rsid w:val="003D3264"/>
    <w:rsid w:val="003D4866"/>
    <w:rsid w:val="003D5155"/>
    <w:rsid w:val="003D604D"/>
    <w:rsid w:val="003D61C5"/>
    <w:rsid w:val="003D65CB"/>
    <w:rsid w:val="003E116F"/>
    <w:rsid w:val="003E411C"/>
    <w:rsid w:val="003E4548"/>
    <w:rsid w:val="003E5193"/>
    <w:rsid w:val="003E520B"/>
    <w:rsid w:val="003E5360"/>
    <w:rsid w:val="003E68C5"/>
    <w:rsid w:val="003F0C38"/>
    <w:rsid w:val="003F191E"/>
    <w:rsid w:val="003F272D"/>
    <w:rsid w:val="003F3C92"/>
    <w:rsid w:val="003F6F16"/>
    <w:rsid w:val="00400535"/>
    <w:rsid w:val="00402811"/>
    <w:rsid w:val="0040285F"/>
    <w:rsid w:val="00402E6F"/>
    <w:rsid w:val="004033F3"/>
    <w:rsid w:val="004035EC"/>
    <w:rsid w:val="004040BB"/>
    <w:rsid w:val="0040502A"/>
    <w:rsid w:val="00406902"/>
    <w:rsid w:val="00410F8C"/>
    <w:rsid w:val="00412A4B"/>
    <w:rsid w:val="0041331F"/>
    <w:rsid w:val="004143ED"/>
    <w:rsid w:val="004161BE"/>
    <w:rsid w:val="004176CC"/>
    <w:rsid w:val="004201F2"/>
    <w:rsid w:val="00421D79"/>
    <w:rsid w:val="00421DBE"/>
    <w:rsid w:val="004232D7"/>
    <w:rsid w:val="00425C7C"/>
    <w:rsid w:val="00427B12"/>
    <w:rsid w:val="00431F3B"/>
    <w:rsid w:val="00432D3B"/>
    <w:rsid w:val="00433247"/>
    <w:rsid w:val="004340ED"/>
    <w:rsid w:val="00434A83"/>
    <w:rsid w:val="00434DBD"/>
    <w:rsid w:val="00436645"/>
    <w:rsid w:val="00436D23"/>
    <w:rsid w:val="00436EB7"/>
    <w:rsid w:val="00440590"/>
    <w:rsid w:val="0044124E"/>
    <w:rsid w:val="00441373"/>
    <w:rsid w:val="00441450"/>
    <w:rsid w:val="00444EDA"/>
    <w:rsid w:val="00445499"/>
    <w:rsid w:val="00446F6A"/>
    <w:rsid w:val="00451087"/>
    <w:rsid w:val="00451531"/>
    <w:rsid w:val="004518BB"/>
    <w:rsid w:val="004526CF"/>
    <w:rsid w:val="00455A58"/>
    <w:rsid w:val="00455DAD"/>
    <w:rsid w:val="00456220"/>
    <w:rsid w:val="0045676C"/>
    <w:rsid w:val="00457A5E"/>
    <w:rsid w:val="0046248E"/>
    <w:rsid w:val="004728CE"/>
    <w:rsid w:val="00472A18"/>
    <w:rsid w:val="004735CE"/>
    <w:rsid w:val="00473D8D"/>
    <w:rsid w:val="00474E37"/>
    <w:rsid w:val="00476B36"/>
    <w:rsid w:val="00481DE1"/>
    <w:rsid w:val="00482240"/>
    <w:rsid w:val="00485010"/>
    <w:rsid w:val="0049096F"/>
    <w:rsid w:val="00493DE6"/>
    <w:rsid w:val="00494307"/>
    <w:rsid w:val="00496EC6"/>
    <w:rsid w:val="004A5F87"/>
    <w:rsid w:val="004A6044"/>
    <w:rsid w:val="004A6404"/>
    <w:rsid w:val="004A64E8"/>
    <w:rsid w:val="004B03BF"/>
    <w:rsid w:val="004B3334"/>
    <w:rsid w:val="004B4389"/>
    <w:rsid w:val="004B473F"/>
    <w:rsid w:val="004C18EE"/>
    <w:rsid w:val="004C1CA6"/>
    <w:rsid w:val="004C26B4"/>
    <w:rsid w:val="004C2FB2"/>
    <w:rsid w:val="004C3D0B"/>
    <w:rsid w:val="004C4BCC"/>
    <w:rsid w:val="004C6D1E"/>
    <w:rsid w:val="004D0BF3"/>
    <w:rsid w:val="004D2C05"/>
    <w:rsid w:val="004D3300"/>
    <w:rsid w:val="004D5620"/>
    <w:rsid w:val="004D62A0"/>
    <w:rsid w:val="004D6377"/>
    <w:rsid w:val="004D6E04"/>
    <w:rsid w:val="004E2975"/>
    <w:rsid w:val="004E3734"/>
    <w:rsid w:val="004E4E4A"/>
    <w:rsid w:val="004E5FC5"/>
    <w:rsid w:val="004E6787"/>
    <w:rsid w:val="004E71CE"/>
    <w:rsid w:val="004F1008"/>
    <w:rsid w:val="004F218D"/>
    <w:rsid w:val="004F3476"/>
    <w:rsid w:val="004F66CB"/>
    <w:rsid w:val="0050114F"/>
    <w:rsid w:val="00501262"/>
    <w:rsid w:val="005018B6"/>
    <w:rsid w:val="00503889"/>
    <w:rsid w:val="0050499D"/>
    <w:rsid w:val="00505DD3"/>
    <w:rsid w:val="00510D9B"/>
    <w:rsid w:val="00511F4E"/>
    <w:rsid w:val="00514081"/>
    <w:rsid w:val="005153FF"/>
    <w:rsid w:val="00516881"/>
    <w:rsid w:val="00522C4A"/>
    <w:rsid w:val="00525482"/>
    <w:rsid w:val="005260ED"/>
    <w:rsid w:val="0052689C"/>
    <w:rsid w:val="00526CAF"/>
    <w:rsid w:val="0052774A"/>
    <w:rsid w:val="0053032A"/>
    <w:rsid w:val="00530FEC"/>
    <w:rsid w:val="0053128E"/>
    <w:rsid w:val="00532302"/>
    <w:rsid w:val="005328BD"/>
    <w:rsid w:val="00534F35"/>
    <w:rsid w:val="0053673E"/>
    <w:rsid w:val="00540B7B"/>
    <w:rsid w:val="005411F7"/>
    <w:rsid w:val="00543242"/>
    <w:rsid w:val="005444DD"/>
    <w:rsid w:val="00544982"/>
    <w:rsid w:val="00544A1C"/>
    <w:rsid w:val="005464EC"/>
    <w:rsid w:val="005465D6"/>
    <w:rsid w:val="00547BB3"/>
    <w:rsid w:val="005500A2"/>
    <w:rsid w:val="005512E4"/>
    <w:rsid w:val="00553474"/>
    <w:rsid w:val="005535A5"/>
    <w:rsid w:val="00553E77"/>
    <w:rsid w:val="00560E18"/>
    <w:rsid w:val="00562336"/>
    <w:rsid w:val="00563A6A"/>
    <w:rsid w:val="005653F3"/>
    <w:rsid w:val="00565744"/>
    <w:rsid w:val="00565AB6"/>
    <w:rsid w:val="0056629A"/>
    <w:rsid w:val="0056689C"/>
    <w:rsid w:val="00567DC8"/>
    <w:rsid w:val="00570FB8"/>
    <w:rsid w:val="005711AE"/>
    <w:rsid w:val="00571DB2"/>
    <w:rsid w:val="0057353E"/>
    <w:rsid w:val="00574351"/>
    <w:rsid w:val="005755E7"/>
    <w:rsid w:val="00575962"/>
    <w:rsid w:val="00575F69"/>
    <w:rsid w:val="00576885"/>
    <w:rsid w:val="00577E91"/>
    <w:rsid w:val="00580D13"/>
    <w:rsid w:val="00585C6E"/>
    <w:rsid w:val="00585DBF"/>
    <w:rsid w:val="00587175"/>
    <w:rsid w:val="005915BA"/>
    <w:rsid w:val="00597912"/>
    <w:rsid w:val="005A02CC"/>
    <w:rsid w:val="005A1485"/>
    <w:rsid w:val="005A3812"/>
    <w:rsid w:val="005A53B9"/>
    <w:rsid w:val="005A551D"/>
    <w:rsid w:val="005A7C4D"/>
    <w:rsid w:val="005B08F1"/>
    <w:rsid w:val="005B1EDD"/>
    <w:rsid w:val="005B601F"/>
    <w:rsid w:val="005B6D72"/>
    <w:rsid w:val="005B788F"/>
    <w:rsid w:val="005C2BD0"/>
    <w:rsid w:val="005C43EC"/>
    <w:rsid w:val="005C5546"/>
    <w:rsid w:val="005C57CA"/>
    <w:rsid w:val="005C5E2D"/>
    <w:rsid w:val="005C7E39"/>
    <w:rsid w:val="005D157C"/>
    <w:rsid w:val="005D1EBD"/>
    <w:rsid w:val="005D20D7"/>
    <w:rsid w:val="005D6421"/>
    <w:rsid w:val="005E10AD"/>
    <w:rsid w:val="005E2D0F"/>
    <w:rsid w:val="005E309B"/>
    <w:rsid w:val="005E7B9E"/>
    <w:rsid w:val="005F053C"/>
    <w:rsid w:val="005F0E80"/>
    <w:rsid w:val="005F13FC"/>
    <w:rsid w:val="005F1B3E"/>
    <w:rsid w:val="005F4096"/>
    <w:rsid w:val="005F487D"/>
    <w:rsid w:val="005F5AA9"/>
    <w:rsid w:val="005F6CD3"/>
    <w:rsid w:val="005F7B1E"/>
    <w:rsid w:val="005F7C41"/>
    <w:rsid w:val="0060075E"/>
    <w:rsid w:val="006039BD"/>
    <w:rsid w:val="00603FF4"/>
    <w:rsid w:val="006052E5"/>
    <w:rsid w:val="00611831"/>
    <w:rsid w:val="00611BF2"/>
    <w:rsid w:val="00613043"/>
    <w:rsid w:val="00614772"/>
    <w:rsid w:val="006156D4"/>
    <w:rsid w:val="006163F5"/>
    <w:rsid w:val="00616861"/>
    <w:rsid w:val="00620443"/>
    <w:rsid w:val="0062111D"/>
    <w:rsid w:val="00623DA7"/>
    <w:rsid w:val="00624FEE"/>
    <w:rsid w:val="006255D3"/>
    <w:rsid w:val="00626D60"/>
    <w:rsid w:val="006275EC"/>
    <w:rsid w:val="00630154"/>
    <w:rsid w:val="00630A8F"/>
    <w:rsid w:val="00631903"/>
    <w:rsid w:val="006321F3"/>
    <w:rsid w:val="006337E2"/>
    <w:rsid w:val="00633DE0"/>
    <w:rsid w:val="00634939"/>
    <w:rsid w:val="006349F6"/>
    <w:rsid w:val="0063573E"/>
    <w:rsid w:val="006360CF"/>
    <w:rsid w:val="00636804"/>
    <w:rsid w:val="00636A13"/>
    <w:rsid w:val="00636BFE"/>
    <w:rsid w:val="006376B8"/>
    <w:rsid w:val="00640E8E"/>
    <w:rsid w:val="0064399F"/>
    <w:rsid w:val="00643CAF"/>
    <w:rsid w:val="006454E5"/>
    <w:rsid w:val="006454FA"/>
    <w:rsid w:val="00646E67"/>
    <w:rsid w:val="00652164"/>
    <w:rsid w:val="00655A64"/>
    <w:rsid w:val="00655C3F"/>
    <w:rsid w:val="00655F7F"/>
    <w:rsid w:val="00657B61"/>
    <w:rsid w:val="00661C9E"/>
    <w:rsid w:val="00661F1F"/>
    <w:rsid w:val="00662590"/>
    <w:rsid w:val="006653D5"/>
    <w:rsid w:val="00667330"/>
    <w:rsid w:val="00670192"/>
    <w:rsid w:val="00671C61"/>
    <w:rsid w:val="00672C1C"/>
    <w:rsid w:val="006742CA"/>
    <w:rsid w:val="006750CB"/>
    <w:rsid w:val="00675E40"/>
    <w:rsid w:val="0067664F"/>
    <w:rsid w:val="006804B2"/>
    <w:rsid w:val="00681AC4"/>
    <w:rsid w:val="00681E20"/>
    <w:rsid w:val="0068276F"/>
    <w:rsid w:val="00683563"/>
    <w:rsid w:val="00683BE6"/>
    <w:rsid w:val="006840DE"/>
    <w:rsid w:val="00684D71"/>
    <w:rsid w:val="0068660A"/>
    <w:rsid w:val="00686F22"/>
    <w:rsid w:val="00694AB0"/>
    <w:rsid w:val="00696464"/>
    <w:rsid w:val="006A0B40"/>
    <w:rsid w:val="006A2422"/>
    <w:rsid w:val="006A6904"/>
    <w:rsid w:val="006A6BC1"/>
    <w:rsid w:val="006A728A"/>
    <w:rsid w:val="006B0046"/>
    <w:rsid w:val="006B0407"/>
    <w:rsid w:val="006B064B"/>
    <w:rsid w:val="006B26B9"/>
    <w:rsid w:val="006B2982"/>
    <w:rsid w:val="006B46D9"/>
    <w:rsid w:val="006B4B54"/>
    <w:rsid w:val="006B4F13"/>
    <w:rsid w:val="006B587E"/>
    <w:rsid w:val="006B601B"/>
    <w:rsid w:val="006B7482"/>
    <w:rsid w:val="006B77DA"/>
    <w:rsid w:val="006C02F1"/>
    <w:rsid w:val="006C051A"/>
    <w:rsid w:val="006C4968"/>
    <w:rsid w:val="006C5ACE"/>
    <w:rsid w:val="006C5BD5"/>
    <w:rsid w:val="006C655A"/>
    <w:rsid w:val="006C757F"/>
    <w:rsid w:val="006D0F63"/>
    <w:rsid w:val="006D33FC"/>
    <w:rsid w:val="006D5BBE"/>
    <w:rsid w:val="006D6ECC"/>
    <w:rsid w:val="006E0683"/>
    <w:rsid w:val="006E1532"/>
    <w:rsid w:val="006E17B5"/>
    <w:rsid w:val="006E2A80"/>
    <w:rsid w:val="006E340C"/>
    <w:rsid w:val="006E4225"/>
    <w:rsid w:val="006E507F"/>
    <w:rsid w:val="006E7D7F"/>
    <w:rsid w:val="006F00CB"/>
    <w:rsid w:val="006F077D"/>
    <w:rsid w:val="006F0AA7"/>
    <w:rsid w:val="006F1410"/>
    <w:rsid w:val="006F549F"/>
    <w:rsid w:val="006F6D25"/>
    <w:rsid w:val="006F79FF"/>
    <w:rsid w:val="007034A3"/>
    <w:rsid w:val="00703549"/>
    <w:rsid w:val="007049B0"/>
    <w:rsid w:val="00704DD5"/>
    <w:rsid w:val="00704F55"/>
    <w:rsid w:val="00707482"/>
    <w:rsid w:val="0070770A"/>
    <w:rsid w:val="00710D66"/>
    <w:rsid w:val="007110F8"/>
    <w:rsid w:val="00711794"/>
    <w:rsid w:val="0071233D"/>
    <w:rsid w:val="00713FBA"/>
    <w:rsid w:val="00715482"/>
    <w:rsid w:val="00715B01"/>
    <w:rsid w:val="007178AC"/>
    <w:rsid w:val="0072139B"/>
    <w:rsid w:val="0072345C"/>
    <w:rsid w:val="00724ADF"/>
    <w:rsid w:val="0072522D"/>
    <w:rsid w:val="0072591F"/>
    <w:rsid w:val="0072710F"/>
    <w:rsid w:val="00732399"/>
    <w:rsid w:val="0073320E"/>
    <w:rsid w:val="00733A9B"/>
    <w:rsid w:val="00734AA7"/>
    <w:rsid w:val="0073761F"/>
    <w:rsid w:val="0073770A"/>
    <w:rsid w:val="007400B2"/>
    <w:rsid w:val="00740C29"/>
    <w:rsid w:val="007420C4"/>
    <w:rsid w:val="00742931"/>
    <w:rsid w:val="0074457F"/>
    <w:rsid w:val="0074516B"/>
    <w:rsid w:val="00752326"/>
    <w:rsid w:val="00760FCA"/>
    <w:rsid w:val="007610B8"/>
    <w:rsid w:val="007614FC"/>
    <w:rsid w:val="0076257D"/>
    <w:rsid w:val="0076342A"/>
    <w:rsid w:val="0076423E"/>
    <w:rsid w:val="0076592B"/>
    <w:rsid w:val="007662DD"/>
    <w:rsid w:val="00770106"/>
    <w:rsid w:val="00770E5D"/>
    <w:rsid w:val="007717D5"/>
    <w:rsid w:val="0077260A"/>
    <w:rsid w:val="00772A7F"/>
    <w:rsid w:val="00773020"/>
    <w:rsid w:val="00775A5B"/>
    <w:rsid w:val="0077656F"/>
    <w:rsid w:val="00782F41"/>
    <w:rsid w:val="00783825"/>
    <w:rsid w:val="00783916"/>
    <w:rsid w:val="00786FA5"/>
    <w:rsid w:val="007873F2"/>
    <w:rsid w:val="00790626"/>
    <w:rsid w:val="0079161B"/>
    <w:rsid w:val="00793CAA"/>
    <w:rsid w:val="00796297"/>
    <w:rsid w:val="007A2BF8"/>
    <w:rsid w:val="007A4C0C"/>
    <w:rsid w:val="007A68C8"/>
    <w:rsid w:val="007B3760"/>
    <w:rsid w:val="007B6151"/>
    <w:rsid w:val="007B62E5"/>
    <w:rsid w:val="007B676D"/>
    <w:rsid w:val="007B6E70"/>
    <w:rsid w:val="007B7139"/>
    <w:rsid w:val="007C04FC"/>
    <w:rsid w:val="007C06DB"/>
    <w:rsid w:val="007C22F5"/>
    <w:rsid w:val="007C2D6A"/>
    <w:rsid w:val="007C3131"/>
    <w:rsid w:val="007C78FE"/>
    <w:rsid w:val="007C7D5D"/>
    <w:rsid w:val="007D1DF5"/>
    <w:rsid w:val="007D2400"/>
    <w:rsid w:val="007D31AD"/>
    <w:rsid w:val="007D3244"/>
    <w:rsid w:val="007D4C2C"/>
    <w:rsid w:val="007D75DB"/>
    <w:rsid w:val="007E012E"/>
    <w:rsid w:val="007E0D11"/>
    <w:rsid w:val="007E1DF8"/>
    <w:rsid w:val="007E4057"/>
    <w:rsid w:val="007E709B"/>
    <w:rsid w:val="007E772C"/>
    <w:rsid w:val="007F05AF"/>
    <w:rsid w:val="007F1EAC"/>
    <w:rsid w:val="007F2A07"/>
    <w:rsid w:val="007F2CA6"/>
    <w:rsid w:val="007F4B8E"/>
    <w:rsid w:val="007F7094"/>
    <w:rsid w:val="007F7B4D"/>
    <w:rsid w:val="007F7BD1"/>
    <w:rsid w:val="00805024"/>
    <w:rsid w:val="00805987"/>
    <w:rsid w:val="00805FE3"/>
    <w:rsid w:val="008130E5"/>
    <w:rsid w:val="00813525"/>
    <w:rsid w:val="00815E41"/>
    <w:rsid w:val="00815E7D"/>
    <w:rsid w:val="00817C86"/>
    <w:rsid w:val="008200C6"/>
    <w:rsid w:val="00820C58"/>
    <w:rsid w:val="00823102"/>
    <w:rsid w:val="00823725"/>
    <w:rsid w:val="008237EC"/>
    <w:rsid w:val="00826CED"/>
    <w:rsid w:val="00830055"/>
    <w:rsid w:val="00830B49"/>
    <w:rsid w:val="00832E9C"/>
    <w:rsid w:val="00832EE3"/>
    <w:rsid w:val="00833E62"/>
    <w:rsid w:val="0083450C"/>
    <w:rsid w:val="0083529E"/>
    <w:rsid w:val="008379CC"/>
    <w:rsid w:val="00837BA5"/>
    <w:rsid w:val="00840394"/>
    <w:rsid w:val="0084156F"/>
    <w:rsid w:val="00842863"/>
    <w:rsid w:val="0084523F"/>
    <w:rsid w:val="00845D28"/>
    <w:rsid w:val="00846A94"/>
    <w:rsid w:val="00846D24"/>
    <w:rsid w:val="00847239"/>
    <w:rsid w:val="00847DB9"/>
    <w:rsid w:val="00847DE1"/>
    <w:rsid w:val="00847E9A"/>
    <w:rsid w:val="00850318"/>
    <w:rsid w:val="0085619F"/>
    <w:rsid w:val="00860AEC"/>
    <w:rsid w:val="00860B99"/>
    <w:rsid w:val="00860F98"/>
    <w:rsid w:val="008622DE"/>
    <w:rsid w:val="00862314"/>
    <w:rsid w:val="008644C0"/>
    <w:rsid w:val="008660C8"/>
    <w:rsid w:val="008729C0"/>
    <w:rsid w:val="008758AB"/>
    <w:rsid w:val="00877333"/>
    <w:rsid w:val="0088491C"/>
    <w:rsid w:val="0088516E"/>
    <w:rsid w:val="008855A8"/>
    <w:rsid w:val="00885905"/>
    <w:rsid w:val="00885987"/>
    <w:rsid w:val="0088746E"/>
    <w:rsid w:val="00896424"/>
    <w:rsid w:val="00896C24"/>
    <w:rsid w:val="0089798F"/>
    <w:rsid w:val="00897E9A"/>
    <w:rsid w:val="008A06F9"/>
    <w:rsid w:val="008A1079"/>
    <w:rsid w:val="008A66CD"/>
    <w:rsid w:val="008A7BE3"/>
    <w:rsid w:val="008A7F52"/>
    <w:rsid w:val="008B08D8"/>
    <w:rsid w:val="008B32AF"/>
    <w:rsid w:val="008B373C"/>
    <w:rsid w:val="008B5004"/>
    <w:rsid w:val="008B6072"/>
    <w:rsid w:val="008B6149"/>
    <w:rsid w:val="008B79E4"/>
    <w:rsid w:val="008B7BFD"/>
    <w:rsid w:val="008B7E00"/>
    <w:rsid w:val="008C0648"/>
    <w:rsid w:val="008C268E"/>
    <w:rsid w:val="008C2707"/>
    <w:rsid w:val="008C303F"/>
    <w:rsid w:val="008C3BF0"/>
    <w:rsid w:val="008C430F"/>
    <w:rsid w:val="008C4D98"/>
    <w:rsid w:val="008C56E9"/>
    <w:rsid w:val="008D049F"/>
    <w:rsid w:val="008D2AED"/>
    <w:rsid w:val="008D348B"/>
    <w:rsid w:val="008D559A"/>
    <w:rsid w:val="008D5E15"/>
    <w:rsid w:val="008E0799"/>
    <w:rsid w:val="008E3A73"/>
    <w:rsid w:val="008E3B86"/>
    <w:rsid w:val="008E4771"/>
    <w:rsid w:val="008E6C57"/>
    <w:rsid w:val="008E6F50"/>
    <w:rsid w:val="008E760A"/>
    <w:rsid w:val="008E7804"/>
    <w:rsid w:val="008F3528"/>
    <w:rsid w:val="008F381A"/>
    <w:rsid w:val="008F38C7"/>
    <w:rsid w:val="008F4A70"/>
    <w:rsid w:val="008F4DF0"/>
    <w:rsid w:val="008F6377"/>
    <w:rsid w:val="00902440"/>
    <w:rsid w:val="00902651"/>
    <w:rsid w:val="009029B0"/>
    <w:rsid w:val="00906BC8"/>
    <w:rsid w:val="00907FE3"/>
    <w:rsid w:val="009102F7"/>
    <w:rsid w:val="009114D3"/>
    <w:rsid w:val="009123C2"/>
    <w:rsid w:val="0091444E"/>
    <w:rsid w:val="00915099"/>
    <w:rsid w:val="0091527E"/>
    <w:rsid w:val="00915D68"/>
    <w:rsid w:val="00916C37"/>
    <w:rsid w:val="00916F57"/>
    <w:rsid w:val="00921F9A"/>
    <w:rsid w:val="00924439"/>
    <w:rsid w:val="0092566B"/>
    <w:rsid w:val="009334DF"/>
    <w:rsid w:val="0093428C"/>
    <w:rsid w:val="009359EC"/>
    <w:rsid w:val="00935E78"/>
    <w:rsid w:val="00942F0B"/>
    <w:rsid w:val="00947ACB"/>
    <w:rsid w:val="00947DD7"/>
    <w:rsid w:val="009531DB"/>
    <w:rsid w:val="00953239"/>
    <w:rsid w:val="009537B4"/>
    <w:rsid w:val="009567EE"/>
    <w:rsid w:val="009634BA"/>
    <w:rsid w:val="0096393B"/>
    <w:rsid w:val="00964927"/>
    <w:rsid w:val="00966736"/>
    <w:rsid w:val="0096711D"/>
    <w:rsid w:val="009674D5"/>
    <w:rsid w:val="0096771A"/>
    <w:rsid w:val="009708B3"/>
    <w:rsid w:val="0097368E"/>
    <w:rsid w:val="00973CC9"/>
    <w:rsid w:val="009745C6"/>
    <w:rsid w:val="00976FDB"/>
    <w:rsid w:val="0097738E"/>
    <w:rsid w:val="00977C87"/>
    <w:rsid w:val="00977E66"/>
    <w:rsid w:val="0098012D"/>
    <w:rsid w:val="00981FC8"/>
    <w:rsid w:val="00982767"/>
    <w:rsid w:val="00983776"/>
    <w:rsid w:val="00984944"/>
    <w:rsid w:val="00984D92"/>
    <w:rsid w:val="00986BB6"/>
    <w:rsid w:val="00986D4D"/>
    <w:rsid w:val="0099080B"/>
    <w:rsid w:val="0099554C"/>
    <w:rsid w:val="00996E03"/>
    <w:rsid w:val="009A06C3"/>
    <w:rsid w:val="009A0EA1"/>
    <w:rsid w:val="009A10E5"/>
    <w:rsid w:val="009A1AED"/>
    <w:rsid w:val="009A262E"/>
    <w:rsid w:val="009A4567"/>
    <w:rsid w:val="009A69B3"/>
    <w:rsid w:val="009B1C32"/>
    <w:rsid w:val="009B2DE9"/>
    <w:rsid w:val="009B72F0"/>
    <w:rsid w:val="009C0A82"/>
    <w:rsid w:val="009C0E3E"/>
    <w:rsid w:val="009C1377"/>
    <w:rsid w:val="009C183A"/>
    <w:rsid w:val="009C5069"/>
    <w:rsid w:val="009C5FCB"/>
    <w:rsid w:val="009D049E"/>
    <w:rsid w:val="009D0594"/>
    <w:rsid w:val="009D0AE1"/>
    <w:rsid w:val="009D3F54"/>
    <w:rsid w:val="009D4976"/>
    <w:rsid w:val="009D57F9"/>
    <w:rsid w:val="009D6E19"/>
    <w:rsid w:val="009E3F7B"/>
    <w:rsid w:val="009E5F53"/>
    <w:rsid w:val="009E68A6"/>
    <w:rsid w:val="009E6CB7"/>
    <w:rsid w:val="009E7418"/>
    <w:rsid w:val="009E7C92"/>
    <w:rsid w:val="009F1D37"/>
    <w:rsid w:val="009F2F6C"/>
    <w:rsid w:val="009F55CE"/>
    <w:rsid w:val="009F5823"/>
    <w:rsid w:val="00A00449"/>
    <w:rsid w:val="00A00C91"/>
    <w:rsid w:val="00A0778A"/>
    <w:rsid w:val="00A07C98"/>
    <w:rsid w:val="00A130E0"/>
    <w:rsid w:val="00A1313F"/>
    <w:rsid w:val="00A1369D"/>
    <w:rsid w:val="00A13E85"/>
    <w:rsid w:val="00A14BD4"/>
    <w:rsid w:val="00A14C23"/>
    <w:rsid w:val="00A14F43"/>
    <w:rsid w:val="00A15049"/>
    <w:rsid w:val="00A20172"/>
    <w:rsid w:val="00A21E7C"/>
    <w:rsid w:val="00A24A1D"/>
    <w:rsid w:val="00A25AF6"/>
    <w:rsid w:val="00A26655"/>
    <w:rsid w:val="00A26FE0"/>
    <w:rsid w:val="00A27580"/>
    <w:rsid w:val="00A31ABB"/>
    <w:rsid w:val="00A31AD4"/>
    <w:rsid w:val="00A31C85"/>
    <w:rsid w:val="00A35D41"/>
    <w:rsid w:val="00A361C5"/>
    <w:rsid w:val="00A361DD"/>
    <w:rsid w:val="00A366B5"/>
    <w:rsid w:val="00A36CA8"/>
    <w:rsid w:val="00A36FFD"/>
    <w:rsid w:val="00A37B6C"/>
    <w:rsid w:val="00A40052"/>
    <w:rsid w:val="00A418AF"/>
    <w:rsid w:val="00A42C0E"/>
    <w:rsid w:val="00A44D1A"/>
    <w:rsid w:val="00A44E53"/>
    <w:rsid w:val="00A44F28"/>
    <w:rsid w:val="00A46C3F"/>
    <w:rsid w:val="00A47387"/>
    <w:rsid w:val="00A5005F"/>
    <w:rsid w:val="00A51838"/>
    <w:rsid w:val="00A52DD6"/>
    <w:rsid w:val="00A53917"/>
    <w:rsid w:val="00A571EC"/>
    <w:rsid w:val="00A6161C"/>
    <w:rsid w:val="00A62B6D"/>
    <w:rsid w:val="00A66369"/>
    <w:rsid w:val="00A674BE"/>
    <w:rsid w:val="00A67836"/>
    <w:rsid w:val="00A67C46"/>
    <w:rsid w:val="00A755F8"/>
    <w:rsid w:val="00A8082D"/>
    <w:rsid w:val="00A8379D"/>
    <w:rsid w:val="00A83B9B"/>
    <w:rsid w:val="00A85BD4"/>
    <w:rsid w:val="00A86322"/>
    <w:rsid w:val="00A93A76"/>
    <w:rsid w:val="00A94779"/>
    <w:rsid w:val="00A96990"/>
    <w:rsid w:val="00A97D95"/>
    <w:rsid w:val="00AA0580"/>
    <w:rsid w:val="00AA0603"/>
    <w:rsid w:val="00AA214D"/>
    <w:rsid w:val="00AA7DBA"/>
    <w:rsid w:val="00AA7E96"/>
    <w:rsid w:val="00AB0E08"/>
    <w:rsid w:val="00AB405F"/>
    <w:rsid w:val="00AB4F0B"/>
    <w:rsid w:val="00AB6E8B"/>
    <w:rsid w:val="00AB77CA"/>
    <w:rsid w:val="00AC0709"/>
    <w:rsid w:val="00AC2BC7"/>
    <w:rsid w:val="00AC4878"/>
    <w:rsid w:val="00AC5769"/>
    <w:rsid w:val="00AC5B7A"/>
    <w:rsid w:val="00AC70ED"/>
    <w:rsid w:val="00AD065F"/>
    <w:rsid w:val="00AD3000"/>
    <w:rsid w:val="00AD6972"/>
    <w:rsid w:val="00AE07CA"/>
    <w:rsid w:val="00AE07D7"/>
    <w:rsid w:val="00AE0C84"/>
    <w:rsid w:val="00AE150C"/>
    <w:rsid w:val="00AE1EE0"/>
    <w:rsid w:val="00AE3323"/>
    <w:rsid w:val="00AE3B6B"/>
    <w:rsid w:val="00AE6E48"/>
    <w:rsid w:val="00AF1613"/>
    <w:rsid w:val="00AF19F9"/>
    <w:rsid w:val="00AF2B89"/>
    <w:rsid w:val="00AF3893"/>
    <w:rsid w:val="00AF51D3"/>
    <w:rsid w:val="00AF7AFA"/>
    <w:rsid w:val="00B00D46"/>
    <w:rsid w:val="00B01D75"/>
    <w:rsid w:val="00B02179"/>
    <w:rsid w:val="00B02B6C"/>
    <w:rsid w:val="00B03528"/>
    <w:rsid w:val="00B03AD9"/>
    <w:rsid w:val="00B03D19"/>
    <w:rsid w:val="00B05335"/>
    <w:rsid w:val="00B068C0"/>
    <w:rsid w:val="00B075F5"/>
    <w:rsid w:val="00B07E81"/>
    <w:rsid w:val="00B109EE"/>
    <w:rsid w:val="00B11879"/>
    <w:rsid w:val="00B12260"/>
    <w:rsid w:val="00B13A3B"/>
    <w:rsid w:val="00B13F5B"/>
    <w:rsid w:val="00B14515"/>
    <w:rsid w:val="00B14EA8"/>
    <w:rsid w:val="00B164D8"/>
    <w:rsid w:val="00B175CE"/>
    <w:rsid w:val="00B22082"/>
    <w:rsid w:val="00B22FB2"/>
    <w:rsid w:val="00B23B73"/>
    <w:rsid w:val="00B26E27"/>
    <w:rsid w:val="00B30286"/>
    <w:rsid w:val="00B316DF"/>
    <w:rsid w:val="00B33DDF"/>
    <w:rsid w:val="00B34DC9"/>
    <w:rsid w:val="00B36877"/>
    <w:rsid w:val="00B37118"/>
    <w:rsid w:val="00B40548"/>
    <w:rsid w:val="00B41074"/>
    <w:rsid w:val="00B439FF"/>
    <w:rsid w:val="00B43AA2"/>
    <w:rsid w:val="00B4528E"/>
    <w:rsid w:val="00B5079D"/>
    <w:rsid w:val="00B50C35"/>
    <w:rsid w:val="00B50EC8"/>
    <w:rsid w:val="00B5124D"/>
    <w:rsid w:val="00B52498"/>
    <w:rsid w:val="00B531A8"/>
    <w:rsid w:val="00B5326B"/>
    <w:rsid w:val="00B53327"/>
    <w:rsid w:val="00B53750"/>
    <w:rsid w:val="00B54436"/>
    <w:rsid w:val="00B55387"/>
    <w:rsid w:val="00B56980"/>
    <w:rsid w:val="00B569B7"/>
    <w:rsid w:val="00B57824"/>
    <w:rsid w:val="00B57EDD"/>
    <w:rsid w:val="00B66FC1"/>
    <w:rsid w:val="00B7220C"/>
    <w:rsid w:val="00B72B69"/>
    <w:rsid w:val="00B72F1B"/>
    <w:rsid w:val="00B733C2"/>
    <w:rsid w:val="00B73FC3"/>
    <w:rsid w:val="00B751D4"/>
    <w:rsid w:val="00B76528"/>
    <w:rsid w:val="00B76650"/>
    <w:rsid w:val="00B768B1"/>
    <w:rsid w:val="00B77E09"/>
    <w:rsid w:val="00B81066"/>
    <w:rsid w:val="00B81285"/>
    <w:rsid w:val="00B812F4"/>
    <w:rsid w:val="00B8143D"/>
    <w:rsid w:val="00B822B5"/>
    <w:rsid w:val="00B82413"/>
    <w:rsid w:val="00B82786"/>
    <w:rsid w:val="00B82830"/>
    <w:rsid w:val="00B82B81"/>
    <w:rsid w:val="00B82C48"/>
    <w:rsid w:val="00B83A63"/>
    <w:rsid w:val="00B83BFC"/>
    <w:rsid w:val="00B849EB"/>
    <w:rsid w:val="00B85890"/>
    <w:rsid w:val="00B87D35"/>
    <w:rsid w:val="00B91A0F"/>
    <w:rsid w:val="00B91A70"/>
    <w:rsid w:val="00B96EC8"/>
    <w:rsid w:val="00B96EED"/>
    <w:rsid w:val="00B975D7"/>
    <w:rsid w:val="00BA1F41"/>
    <w:rsid w:val="00BA277A"/>
    <w:rsid w:val="00BA3585"/>
    <w:rsid w:val="00BA37DC"/>
    <w:rsid w:val="00BA4A29"/>
    <w:rsid w:val="00BA7710"/>
    <w:rsid w:val="00BA7B00"/>
    <w:rsid w:val="00BB010B"/>
    <w:rsid w:val="00BB2342"/>
    <w:rsid w:val="00BB3DA2"/>
    <w:rsid w:val="00BB4439"/>
    <w:rsid w:val="00BB4A15"/>
    <w:rsid w:val="00BB53C3"/>
    <w:rsid w:val="00BB6189"/>
    <w:rsid w:val="00BB6D30"/>
    <w:rsid w:val="00BB7026"/>
    <w:rsid w:val="00BB714D"/>
    <w:rsid w:val="00BC08A9"/>
    <w:rsid w:val="00BC0D76"/>
    <w:rsid w:val="00BC166F"/>
    <w:rsid w:val="00BC2D71"/>
    <w:rsid w:val="00BC5FC0"/>
    <w:rsid w:val="00BC6070"/>
    <w:rsid w:val="00BD1978"/>
    <w:rsid w:val="00BD3CF1"/>
    <w:rsid w:val="00BD5B04"/>
    <w:rsid w:val="00BD5C0F"/>
    <w:rsid w:val="00BD675E"/>
    <w:rsid w:val="00BE1581"/>
    <w:rsid w:val="00BE2282"/>
    <w:rsid w:val="00BE2D9E"/>
    <w:rsid w:val="00BE35D5"/>
    <w:rsid w:val="00BE7FF2"/>
    <w:rsid w:val="00BF035D"/>
    <w:rsid w:val="00C009FA"/>
    <w:rsid w:val="00C025CA"/>
    <w:rsid w:val="00C04990"/>
    <w:rsid w:val="00C04D31"/>
    <w:rsid w:val="00C05BEC"/>
    <w:rsid w:val="00C11B50"/>
    <w:rsid w:val="00C12542"/>
    <w:rsid w:val="00C15F13"/>
    <w:rsid w:val="00C162DD"/>
    <w:rsid w:val="00C20A91"/>
    <w:rsid w:val="00C27918"/>
    <w:rsid w:val="00C2793E"/>
    <w:rsid w:val="00C33E97"/>
    <w:rsid w:val="00C361A9"/>
    <w:rsid w:val="00C37A1A"/>
    <w:rsid w:val="00C4164C"/>
    <w:rsid w:val="00C425FC"/>
    <w:rsid w:val="00C426AA"/>
    <w:rsid w:val="00C43703"/>
    <w:rsid w:val="00C44FAB"/>
    <w:rsid w:val="00C4529D"/>
    <w:rsid w:val="00C4606B"/>
    <w:rsid w:val="00C50B9C"/>
    <w:rsid w:val="00C50C5B"/>
    <w:rsid w:val="00C51378"/>
    <w:rsid w:val="00C520D4"/>
    <w:rsid w:val="00C52CB3"/>
    <w:rsid w:val="00C530D5"/>
    <w:rsid w:val="00C5364B"/>
    <w:rsid w:val="00C5744D"/>
    <w:rsid w:val="00C626FB"/>
    <w:rsid w:val="00C64AD1"/>
    <w:rsid w:val="00C64B31"/>
    <w:rsid w:val="00C64C12"/>
    <w:rsid w:val="00C71DBC"/>
    <w:rsid w:val="00C71DE2"/>
    <w:rsid w:val="00C7296D"/>
    <w:rsid w:val="00C74BEC"/>
    <w:rsid w:val="00C75316"/>
    <w:rsid w:val="00C77584"/>
    <w:rsid w:val="00C77711"/>
    <w:rsid w:val="00C77CBB"/>
    <w:rsid w:val="00C80667"/>
    <w:rsid w:val="00C80C61"/>
    <w:rsid w:val="00C8183C"/>
    <w:rsid w:val="00C86116"/>
    <w:rsid w:val="00C87370"/>
    <w:rsid w:val="00C90A6B"/>
    <w:rsid w:val="00C919D7"/>
    <w:rsid w:val="00C91A8E"/>
    <w:rsid w:val="00C92E37"/>
    <w:rsid w:val="00C9356E"/>
    <w:rsid w:val="00C93793"/>
    <w:rsid w:val="00C97E30"/>
    <w:rsid w:val="00CA17D5"/>
    <w:rsid w:val="00CA1C72"/>
    <w:rsid w:val="00CA2680"/>
    <w:rsid w:val="00CA3CA9"/>
    <w:rsid w:val="00CA4786"/>
    <w:rsid w:val="00CA5B8E"/>
    <w:rsid w:val="00CA5F10"/>
    <w:rsid w:val="00CA6A13"/>
    <w:rsid w:val="00CB1FB5"/>
    <w:rsid w:val="00CB37B1"/>
    <w:rsid w:val="00CB3FB7"/>
    <w:rsid w:val="00CB4250"/>
    <w:rsid w:val="00CB45C3"/>
    <w:rsid w:val="00CB5545"/>
    <w:rsid w:val="00CB7378"/>
    <w:rsid w:val="00CC177F"/>
    <w:rsid w:val="00CC1C12"/>
    <w:rsid w:val="00CC26E6"/>
    <w:rsid w:val="00CC39FE"/>
    <w:rsid w:val="00CC4B49"/>
    <w:rsid w:val="00CC7BA5"/>
    <w:rsid w:val="00CD0E3F"/>
    <w:rsid w:val="00CD10A1"/>
    <w:rsid w:val="00CD114B"/>
    <w:rsid w:val="00CD2429"/>
    <w:rsid w:val="00CD2ED7"/>
    <w:rsid w:val="00CD3A23"/>
    <w:rsid w:val="00CD443B"/>
    <w:rsid w:val="00CD4B57"/>
    <w:rsid w:val="00CD51CE"/>
    <w:rsid w:val="00CD6B66"/>
    <w:rsid w:val="00CD753A"/>
    <w:rsid w:val="00CE16E1"/>
    <w:rsid w:val="00CE1E03"/>
    <w:rsid w:val="00CE1E54"/>
    <w:rsid w:val="00CE343B"/>
    <w:rsid w:val="00CE3ACF"/>
    <w:rsid w:val="00CE437B"/>
    <w:rsid w:val="00CE5B7D"/>
    <w:rsid w:val="00CE6C0F"/>
    <w:rsid w:val="00CE7204"/>
    <w:rsid w:val="00CE749A"/>
    <w:rsid w:val="00CF04EF"/>
    <w:rsid w:val="00CF1B98"/>
    <w:rsid w:val="00CF2005"/>
    <w:rsid w:val="00CF2F23"/>
    <w:rsid w:val="00CF3180"/>
    <w:rsid w:val="00CF5D98"/>
    <w:rsid w:val="00CF6112"/>
    <w:rsid w:val="00CF772A"/>
    <w:rsid w:val="00D02706"/>
    <w:rsid w:val="00D039C5"/>
    <w:rsid w:val="00D11BF5"/>
    <w:rsid w:val="00D11F85"/>
    <w:rsid w:val="00D12EFB"/>
    <w:rsid w:val="00D15DE6"/>
    <w:rsid w:val="00D1697C"/>
    <w:rsid w:val="00D2436B"/>
    <w:rsid w:val="00D26DDD"/>
    <w:rsid w:val="00D302D1"/>
    <w:rsid w:val="00D31026"/>
    <w:rsid w:val="00D328AD"/>
    <w:rsid w:val="00D350B1"/>
    <w:rsid w:val="00D35727"/>
    <w:rsid w:val="00D36483"/>
    <w:rsid w:val="00D370A4"/>
    <w:rsid w:val="00D37A5A"/>
    <w:rsid w:val="00D4282A"/>
    <w:rsid w:val="00D44D8E"/>
    <w:rsid w:val="00D458A7"/>
    <w:rsid w:val="00D45975"/>
    <w:rsid w:val="00D45B02"/>
    <w:rsid w:val="00D479F7"/>
    <w:rsid w:val="00D50DAC"/>
    <w:rsid w:val="00D51205"/>
    <w:rsid w:val="00D5217C"/>
    <w:rsid w:val="00D521F2"/>
    <w:rsid w:val="00D52764"/>
    <w:rsid w:val="00D53C14"/>
    <w:rsid w:val="00D54BE8"/>
    <w:rsid w:val="00D54EE2"/>
    <w:rsid w:val="00D55024"/>
    <w:rsid w:val="00D571CA"/>
    <w:rsid w:val="00D63247"/>
    <w:rsid w:val="00D63C71"/>
    <w:rsid w:val="00D65028"/>
    <w:rsid w:val="00D67FEF"/>
    <w:rsid w:val="00D712E2"/>
    <w:rsid w:val="00D727EF"/>
    <w:rsid w:val="00D73783"/>
    <w:rsid w:val="00D73C42"/>
    <w:rsid w:val="00D75616"/>
    <w:rsid w:val="00D80D28"/>
    <w:rsid w:val="00D82FA8"/>
    <w:rsid w:val="00D83A26"/>
    <w:rsid w:val="00D84921"/>
    <w:rsid w:val="00D90410"/>
    <w:rsid w:val="00D940EF"/>
    <w:rsid w:val="00D943E3"/>
    <w:rsid w:val="00D97055"/>
    <w:rsid w:val="00DA21CA"/>
    <w:rsid w:val="00DA2437"/>
    <w:rsid w:val="00DA2DA3"/>
    <w:rsid w:val="00DA337B"/>
    <w:rsid w:val="00DA5CD6"/>
    <w:rsid w:val="00DB21A6"/>
    <w:rsid w:val="00DB2776"/>
    <w:rsid w:val="00DB2C80"/>
    <w:rsid w:val="00DB35BA"/>
    <w:rsid w:val="00DB40CC"/>
    <w:rsid w:val="00DB431F"/>
    <w:rsid w:val="00DB55A8"/>
    <w:rsid w:val="00DB6B70"/>
    <w:rsid w:val="00DC07C5"/>
    <w:rsid w:val="00DC0ED3"/>
    <w:rsid w:val="00DC22B3"/>
    <w:rsid w:val="00DC35B7"/>
    <w:rsid w:val="00DC6F14"/>
    <w:rsid w:val="00DD37E6"/>
    <w:rsid w:val="00DD41DB"/>
    <w:rsid w:val="00DD4581"/>
    <w:rsid w:val="00DD4712"/>
    <w:rsid w:val="00DD7042"/>
    <w:rsid w:val="00DE3D5C"/>
    <w:rsid w:val="00DE5621"/>
    <w:rsid w:val="00DE5DC9"/>
    <w:rsid w:val="00DE6577"/>
    <w:rsid w:val="00DE6B77"/>
    <w:rsid w:val="00DF231A"/>
    <w:rsid w:val="00DF3759"/>
    <w:rsid w:val="00DF3C88"/>
    <w:rsid w:val="00DF3E21"/>
    <w:rsid w:val="00DF61B6"/>
    <w:rsid w:val="00E013C7"/>
    <w:rsid w:val="00E018B5"/>
    <w:rsid w:val="00E01FC9"/>
    <w:rsid w:val="00E04146"/>
    <w:rsid w:val="00E04A4A"/>
    <w:rsid w:val="00E05B5E"/>
    <w:rsid w:val="00E12FC8"/>
    <w:rsid w:val="00E151AA"/>
    <w:rsid w:val="00E16A7E"/>
    <w:rsid w:val="00E16CE8"/>
    <w:rsid w:val="00E16F91"/>
    <w:rsid w:val="00E20F23"/>
    <w:rsid w:val="00E2129F"/>
    <w:rsid w:val="00E217FD"/>
    <w:rsid w:val="00E227B8"/>
    <w:rsid w:val="00E26BA3"/>
    <w:rsid w:val="00E2794F"/>
    <w:rsid w:val="00E27F9B"/>
    <w:rsid w:val="00E3087B"/>
    <w:rsid w:val="00E322B8"/>
    <w:rsid w:val="00E35BB2"/>
    <w:rsid w:val="00E35CA9"/>
    <w:rsid w:val="00E365D8"/>
    <w:rsid w:val="00E37253"/>
    <w:rsid w:val="00E400BF"/>
    <w:rsid w:val="00E41FA0"/>
    <w:rsid w:val="00E44E2A"/>
    <w:rsid w:val="00E51C31"/>
    <w:rsid w:val="00E536B7"/>
    <w:rsid w:val="00E571BB"/>
    <w:rsid w:val="00E573CE"/>
    <w:rsid w:val="00E57CD6"/>
    <w:rsid w:val="00E6115D"/>
    <w:rsid w:val="00E63C28"/>
    <w:rsid w:val="00E6495A"/>
    <w:rsid w:val="00E671BE"/>
    <w:rsid w:val="00E67206"/>
    <w:rsid w:val="00E7031A"/>
    <w:rsid w:val="00E70997"/>
    <w:rsid w:val="00E713C6"/>
    <w:rsid w:val="00E72E41"/>
    <w:rsid w:val="00E73426"/>
    <w:rsid w:val="00E75B0F"/>
    <w:rsid w:val="00E80E6C"/>
    <w:rsid w:val="00E81383"/>
    <w:rsid w:val="00E81D0C"/>
    <w:rsid w:val="00E8280B"/>
    <w:rsid w:val="00E83465"/>
    <w:rsid w:val="00E83563"/>
    <w:rsid w:val="00E83F94"/>
    <w:rsid w:val="00E84BEB"/>
    <w:rsid w:val="00E86093"/>
    <w:rsid w:val="00E8636D"/>
    <w:rsid w:val="00E865E3"/>
    <w:rsid w:val="00E876FD"/>
    <w:rsid w:val="00E91014"/>
    <w:rsid w:val="00E910DE"/>
    <w:rsid w:val="00E96D1B"/>
    <w:rsid w:val="00EA0E92"/>
    <w:rsid w:val="00EA17F8"/>
    <w:rsid w:val="00EA311D"/>
    <w:rsid w:val="00EA47C5"/>
    <w:rsid w:val="00EA700D"/>
    <w:rsid w:val="00EB0D6B"/>
    <w:rsid w:val="00EB37A5"/>
    <w:rsid w:val="00EB3983"/>
    <w:rsid w:val="00EB4425"/>
    <w:rsid w:val="00EB509A"/>
    <w:rsid w:val="00EB7FA9"/>
    <w:rsid w:val="00EC0B93"/>
    <w:rsid w:val="00EC1491"/>
    <w:rsid w:val="00EC5761"/>
    <w:rsid w:val="00EC5832"/>
    <w:rsid w:val="00EC60C5"/>
    <w:rsid w:val="00ED0B0C"/>
    <w:rsid w:val="00ED2437"/>
    <w:rsid w:val="00ED52ED"/>
    <w:rsid w:val="00EE3068"/>
    <w:rsid w:val="00EE3E4F"/>
    <w:rsid w:val="00EE47ED"/>
    <w:rsid w:val="00EE7545"/>
    <w:rsid w:val="00EE77CF"/>
    <w:rsid w:val="00EE79D3"/>
    <w:rsid w:val="00EF26E3"/>
    <w:rsid w:val="00EF3291"/>
    <w:rsid w:val="00EF478C"/>
    <w:rsid w:val="00EF4D8E"/>
    <w:rsid w:val="00EF5A16"/>
    <w:rsid w:val="00EF6C54"/>
    <w:rsid w:val="00EF761A"/>
    <w:rsid w:val="00F0198C"/>
    <w:rsid w:val="00F02FB6"/>
    <w:rsid w:val="00F038FC"/>
    <w:rsid w:val="00F03E56"/>
    <w:rsid w:val="00F06F77"/>
    <w:rsid w:val="00F10B55"/>
    <w:rsid w:val="00F13281"/>
    <w:rsid w:val="00F153AA"/>
    <w:rsid w:val="00F15AB7"/>
    <w:rsid w:val="00F1751C"/>
    <w:rsid w:val="00F211B3"/>
    <w:rsid w:val="00F211C2"/>
    <w:rsid w:val="00F24DF4"/>
    <w:rsid w:val="00F26E2C"/>
    <w:rsid w:val="00F302CE"/>
    <w:rsid w:val="00F31717"/>
    <w:rsid w:val="00F3247F"/>
    <w:rsid w:val="00F32536"/>
    <w:rsid w:val="00F36A45"/>
    <w:rsid w:val="00F41271"/>
    <w:rsid w:val="00F4161B"/>
    <w:rsid w:val="00F41DCE"/>
    <w:rsid w:val="00F42003"/>
    <w:rsid w:val="00F4208A"/>
    <w:rsid w:val="00F42ADB"/>
    <w:rsid w:val="00F42C0F"/>
    <w:rsid w:val="00F44368"/>
    <w:rsid w:val="00F4465E"/>
    <w:rsid w:val="00F51B0C"/>
    <w:rsid w:val="00F51C6B"/>
    <w:rsid w:val="00F53648"/>
    <w:rsid w:val="00F55E3C"/>
    <w:rsid w:val="00F56AF3"/>
    <w:rsid w:val="00F571B2"/>
    <w:rsid w:val="00F5755B"/>
    <w:rsid w:val="00F60423"/>
    <w:rsid w:val="00F60B31"/>
    <w:rsid w:val="00F6141C"/>
    <w:rsid w:val="00F62955"/>
    <w:rsid w:val="00F64992"/>
    <w:rsid w:val="00F65864"/>
    <w:rsid w:val="00F65C66"/>
    <w:rsid w:val="00F67FDB"/>
    <w:rsid w:val="00F70131"/>
    <w:rsid w:val="00F70308"/>
    <w:rsid w:val="00F706DD"/>
    <w:rsid w:val="00F708F0"/>
    <w:rsid w:val="00F71700"/>
    <w:rsid w:val="00F7387C"/>
    <w:rsid w:val="00F76403"/>
    <w:rsid w:val="00F7714E"/>
    <w:rsid w:val="00F81AAF"/>
    <w:rsid w:val="00F843E1"/>
    <w:rsid w:val="00F84BD2"/>
    <w:rsid w:val="00F84DF1"/>
    <w:rsid w:val="00F85A2A"/>
    <w:rsid w:val="00F86A89"/>
    <w:rsid w:val="00F87480"/>
    <w:rsid w:val="00F87A35"/>
    <w:rsid w:val="00F9025C"/>
    <w:rsid w:val="00F9065D"/>
    <w:rsid w:val="00F90B05"/>
    <w:rsid w:val="00F90C81"/>
    <w:rsid w:val="00F90F6E"/>
    <w:rsid w:val="00F91446"/>
    <w:rsid w:val="00F92B11"/>
    <w:rsid w:val="00F94B4F"/>
    <w:rsid w:val="00F9741A"/>
    <w:rsid w:val="00FA0B6E"/>
    <w:rsid w:val="00FA0F6F"/>
    <w:rsid w:val="00FA1511"/>
    <w:rsid w:val="00FA2E64"/>
    <w:rsid w:val="00FA5398"/>
    <w:rsid w:val="00FA60C9"/>
    <w:rsid w:val="00FB00A6"/>
    <w:rsid w:val="00FB2031"/>
    <w:rsid w:val="00FB46A7"/>
    <w:rsid w:val="00FB4AB9"/>
    <w:rsid w:val="00FB52F9"/>
    <w:rsid w:val="00FB5F0A"/>
    <w:rsid w:val="00FB6B35"/>
    <w:rsid w:val="00FC1818"/>
    <w:rsid w:val="00FC1D94"/>
    <w:rsid w:val="00FC1F25"/>
    <w:rsid w:val="00FC37F8"/>
    <w:rsid w:val="00FC38B6"/>
    <w:rsid w:val="00FC3964"/>
    <w:rsid w:val="00FC3E44"/>
    <w:rsid w:val="00FC5525"/>
    <w:rsid w:val="00FC6B56"/>
    <w:rsid w:val="00FC6CD1"/>
    <w:rsid w:val="00FD2046"/>
    <w:rsid w:val="00FD33F2"/>
    <w:rsid w:val="00FD548B"/>
    <w:rsid w:val="00FD5CEB"/>
    <w:rsid w:val="00FD714A"/>
    <w:rsid w:val="00FE0B0A"/>
    <w:rsid w:val="00FE2063"/>
    <w:rsid w:val="00FE2264"/>
    <w:rsid w:val="00FE317C"/>
    <w:rsid w:val="00FE36F5"/>
    <w:rsid w:val="00FE41B6"/>
    <w:rsid w:val="00FF1521"/>
    <w:rsid w:val="00FF2761"/>
    <w:rsid w:val="00FF2CF7"/>
    <w:rsid w:val="00FF3CA0"/>
    <w:rsid w:val="00FF5174"/>
    <w:rsid w:val="00FF54E6"/>
    <w:rsid w:val="00FF6745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619DED35"/>
  <w15:docId w15:val="{F9D0156A-C06C-465D-B698-85A39869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425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a"/>
    <w:link w:val="Heading1Char"/>
    <w:qFormat/>
    <w:rsid w:val="00EA47C5"/>
    <w:pPr>
      <w:keepNext/>
      <w:numPr>
        <w:numId w:val="5"/>
      </w:numPr>
      <w:spacing w:after="420"/>
      <w:jc w:val="center"/>
      <w:outlineLvl w:val="0"/>
    </w:pPr>
    <w:rPr>
      <w:bCs/>
      <w:caps/>
      <w:kern w:val="32"/>
      <w:sz w:val="28"/>
      <w:szCs w:val="28"/>
    </w:rPr>
  </w:style>
  <w:style w:type="paragraph" w:styleId="Heading2">
    <w:name w:val="heading 2"/>
    <w:basedOn w:val="Normal"/>
    <w:next w:val="a"/>
    <w:link w:val="Heading2Char"/>
    <w:qFormat/>
    <w:rsid w:val="00222078"/>
    <w:pPr>
      <w:keepNext/>
      <w:numPr>
        <w:ilvl w:val="1"/>
        <w:numId w:val="5"/>
      </w:numPr>
      <w:tabs>
        <w:tab w:val="num" w:pos="0"/>
      </w:tabs>
      <w:spacing w:before="120" w:after="120"/>
      <w:ind w:left="709" w:hanging="709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a"/>
    <w:link w:val="Heading3Char"/>
    <w:qFormat/>
    <w:rsid w:val="000A3E80"/>
    <w:pPr>
      <w:keepNext/>
      <w:numPr>
        <w:ilvl w:val="2"/>
        <w:numId w:val="5"/>
      </w:numPr>
      <w:spacing w:before="240"/>
      <w:outlineLvl w:val="2"/>
    </w:pPr>
    <w:rPr>
      <w:rFonts w:cs="Arial"/>
      <w:bCs/>
      <w:sz w:val="28"/>
      <w:szCs w:val="26"/>
    </w:rPr>
  </w:style>
  <w:style w:type="paragraph" w:styleId="Heading4">
    <w:name w:val="heading 4"/>
    <w:basedOn w:val="Normal"/>
    <w:next w:val="a"/>
    <w:qFormat/>
    <w:rsid w:val="000A3E80"/>
    <w:pPr>
      <w:keepNext/>
      <w:numPr>
        <w:ilvl w:val="3"/>
        <w:numId w:val="5"/>
      </w:numPr>
      <w:spacing w:before="24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5C0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5C0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5C0F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5C0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5C0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375020"/>
    <w:pPr>
      <w:ind w:left="708"/>
    </w:pPr>
    <w:rPr>
      <w:bCs/>
      <w:sz w:val="28"/>
      <w:szCs w:val="20"/>
    </w:rPr>
  </w:style>
  <w:style w:type="paragraph" w:styleId="Header">
    <w:name w:val="header"/>
    <w:basedOn w:val="Normal"/>
    <w:link w:val="HeaderChar"/>
    <w:uiPriority w:val="99"/>
    <w:rsid w:val="002C1AC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2C1AC5"/>
    <w:pPr>
      <w:tabs>
        <w:tab w:val="center" w:pos="4677"/>
        <w:tab w:val="right" w:pos="9355"/>
      </w:tabs>
    </w:pPr>
  </w:style>
  <w:style w:type="paragraph" w:customStyle="1" w:styleId="a0">
    <w:name w:val="Титул. Шапка"/>
    <w:basedOn w:val="Header"/>
    <w:rsid w:val="002C1AC5"/>
    <w:pPr>
      <w:jc w:val="center"/>
    </w:pPr>
    <w:rPr>
      <w:caps/>
    </w:rPr>
  </w:style>
  <w:style w:type="paragraph" w:customStyle="1" w:styleId="a1">
    <w:name w:val="Титул. Кафедра"/>
    <w:basedOn w:val="Normal"/>
    <w:rsid w:val="00CE1E03"/>
    <w:pPr>
      <w:jc w:val="center"/>
    </w:pPr>
  </w:style>
  <w:style w:type="paragraph" w:customStyle="1" w:styleId="a2">
    <w:name w:val="Титул. Название"/>
    <w:basedOn w:val="Normal"/>
    <w:next w:val="a3"/>
    <w:rsid w:val="00CE343B"/>
    <w:pPr>
      <w:spacing w:before="5160"/>
      <w:jc w:val="center"/>
    </w:pPr>
    <w:rPr>
      <w:caps/>
      <w:sz w:val="28"/>
    </w:rPr>
  </w:style>
  <w:style w:type="paragraph" w:customStyle="1" w:styleId="a3">
    <w:name w:val="Титул. Подназвание"/>
    <w:basedOn w:val="Normal"/>
    <w:rsid w:val="006E340C"/>
    <w:pPr>
      <w:jc w:val="center"/>
    </w:pPr>
    <w:rPr>
      <w:sz w:val="28"/>
    </w:rPr>
  </w:style>
  <w:style w:type="paragraph" w:customStyle="1" w:styleId="1">
    <w:name w:val="Заголовок 1 без номера"/>
    <w:basedOn w:val="Normal"/>
    <w:next w:val="a"/>
    <w:link w:val="10"/>
    <w:rsid w:val="002B1549"/>
    <w:pPr>
      <w:spacing w:after="360"/>
      <w:jc w:val="center"/>
    </w:pPr>
    <w:rPr>
      <w:caps/>
      <w:sz w:val="28"/>
    </w:rPr>
  </w:style>
  <w:style w:type="paragraph" w:customStyle="1" w:styleId="a4">
    <w:name w:val="Титул. Утверждение"/>
    <w:basedOn w:val="Normal"/>
    <w:rsid w:val="00770106"/>
    <w:pPr>
      <w:tabs>
        <w:tab w:val="right" w:leader="underscore" w:pos="8505"/>
      </w:tabs>
      <w:ind w:left="6804"/>
    </w:pPr>
    <w:rPr>
      <w:sz w:val="28"/>
    </w:rPr>
  </w:style>
  <w:style w:type="table" w:styleId="TableGrid">
    <w:name w:val="Table Grid"/>
    <w:basedOn w:val="TableNormal"/>
    <w:uiPriority w:val="39"/>
    <w:rsid w:val="006B77DA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итул. Подписи"/>
    <w:basedOn w:val="Normal"/>
    <w:rsid w:val="007B62E5"/>
    <w:pPr>
      <w:tabs>
        <w:tab w:val="right" w:leader="underscore" w:pos="4253"/>
      </w:tabs>
      <w:spacing w:before="240"/>
    </w:pPr>
    <w:rPr>
      <w:sz w:val="28"/>
    </w:rPr>
  </w:style>
  <w:style w:type="paragraph" w:customStyle="1" w:styleId="a">
    <w:name w:val="Обычный для текста"/>
    <w:basedOn w:val="Normal"/>
    <w:rsid w:val="007F4B8E"/>
    <w:pPr>
      <w:ind w:firstLine="709"/>
      <w:jc w:val="both"/>
    </w:pPr>
    <w:rPr>
      <w:sz w:val="28"/>
    </w:rPr>
  </w:style>
  <w:style w:type="numbering" w:styleId="1ai">
    <w:name w:val="Outline List 1"/>
    <w:aliases w:val="а / 1 / i"/>
    <w:basedOn w:val="NoList"/>
    <w:rsid w:val="002B1549"/>
    <w:pPr>
      <w:numPr>
        <w:numId w:val="1"/>
      </w:numPr>
    </w:pPr>
  </w:style>
  <w:style w:type="character" w:styleId="PageNumber">
    <w:name w:val="page number"/>
    <w:basedOn w:val="DefaultParagraphFont"/>
    <w:rsid w:val="000D5C35"/>
  </w:style>
  <w:style w:type="paragraph" w:styleId="TOC1">
    <w:name w:val="toc 1"/>
    <w:basedOn w:val="Normal"/>
    <w:next w:val="Normal"/>
    <w:autoRedefine/>
    <w:uiPriority w:val="39"/>
    <w:rsid w:val="002E5D96"/>
    <w:pPr>
      <w:tabs>
        <w:tab w:val="left" w:pos="284"/>
        <w:tab w:val="right" w:leader="dot" w:pos="9344"/>
      </w:tabs>
    </w:pPr>
    <w:rPr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2E5D96"/>
    <w:pPr>
      <w:tabs>
        <w:tab w:val="left" w:pos="709"/>
        <w:tab w:val="right" w:leader="dot" w:pos="9344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1520B"/>
    <w:pPr>
      <w:ind w:left="480"/>
    </w:pPr>
  </w:style>
  <w:style w:type="character" w:styleId="Hyperlink">
    <w:name w:val="Hyperlink"/>
    <w:uiPriority w:val="99"/>
    <w:rsid w:val="0031520B"/>
    <w:rPr>
      <w:color w:val="0000FF"/>
      <w:u w:val="single"/>
    </w:rPr>
  </w:style>
  <w:style w:type="paragraph" w:customStyle="1" w:styleId="12">
    <w:name w:val="Заголовок 1 без номера 2"/>
    <w:basedOn w:val="1"/>
    <w:next w:val="a"/>
    <w:rsid w:val="009359EC"/>
    <w:pPr>
      <w:spacing w:before="360"/>
    </w:pPr>
  </w:style>
  <w:style w:type="paragraph" w:customStyle="1" w:styleId="a6">
    <w:name w:val="Ключевые слова"/>
    <w:basedOn w:val="a"/>
    <w:rsid w:val="006B064B"/>
    <w:rPr>
      <w:caps/>
      <w:szCs w:val="28"/>
    </w:rPr>
  </w:style>
  <w:style w:type="paragraph" w:customStyle="1" w:styleId="a7">
    <w:name w:val="Стиль Название объекта + По центру"/>
    <w:basedOn w:val="Caption"/>
    <w:rsid w:val="007F4B8E"/>
    <w:pPr>
      <w:jc w:val="center"/>
    </w:pPr>
    <w:rPr>
      <w:bCs w:val="0"/>
    </w:rPr>
  </w:style>
  <w:style w:type="paragraph" w:customStyle="1" w:styleId="a8">
    <w:name w:val="Заголовок приложения"/>
    <w:basedOn w:val="1"/>
    <w:link w:val="a9"/>
    <w:rsid w:val="00F10B55"/>
    <w:pPr>
      <w:spacing w:after="0"/>
    </w:pPr>
    <w:rPr>
      <w:szCs w:val="28"/>
    </w:rPr>
  </w:style>
  <w:style w:type="paragraph" w:styleId="TOC4">
    <w:name w:val="toc 4"/>
    <w:basedOn w:val="Normal"/>
    <w:next w:val="Normal"/>
    <w:autoRedefine/>
    <w:uiPriority w:val="39"/>
    <w:rsid w:val="00142CD5"/>
    <w:pPr>
      <w:ind w:left="720"/>
    </w:pPr>
  </w:style>
  <w:style w:type="paragraph" w:customStyle="1" w:styleId="aa">
    <w:name w:val="Исходный код"/>
    <w:basedOn w:val="Normal"/>
    <w:rsid w:val="00C2793E"/>
    <w:pPr>
      <w:spacing w:line="240" w:lineRule="auto"/>
    </w:pPr>
    <w:rPr>
      <w:rFonts w:ascii="Courier New" w:hAnsi="Courier New"/>
      <w:sz w:val="20"/>
    </w:rPr>
  </w:style>
  <w:style w:type="paragraph" w:customStyle="1" w:styleId="ab">
    <w:name w:val="Название приложения"/>
    <w:basedOn w:val="a8"/>
    <w:next w:val="a"/>
    <w:link w:val="ac"/>
    <w:rsid w:val="00F10B55"/>
    <w:pPr>
      <w:spacing w:after="360"/>
    </w:pPr>
  </w:style>
  <w:style w:type="character" w:customStyle="1" w:styleId="10">
    <w:name w:val="Заголовок 1 без номера Знак"/>
    <w:link w:val="1"/>
    <w:rsid w:val="0057353E"/>
    <w:rPr>
      <w:caps/>
      <w:sz w:val="28"/>
      <w:szCs w:val="24"/>
      <w:lang w:val="ru-RU" w:eastAsia="ru-RU" w:bidi="ar-SA"/>
    </w:rPr>
  </w:style>
  <w:style w:type="character" w:customStyle="1" w:styleId="a9">
    <w:name w:val="Заголовок приложения Знак"/>
    <w:link w:val="a8"/>
    <w:rsid w:val="00F10B55"/>
    <w:rPr>
      <w:caps/>
      <w:sz w:val="28"/>
      <w:szCs w:val="28"/>
      <w:lang w:val="ru-RU" w:eastAsia="ru-RU" w:bidi="ar-SA"/>
    </w:rPr>
  </w:style>
  <w:style w:type="character" w:customStyle="1" w:styleId="ac">
    <w:name w:val="Название приложения Знак"/>
    <w:basedOn w:val="a9"/>
    <w:link w:val="ab"/>
    <w:rsid w:val="00F10B55"/>
    <w:rPr>
      <w:caps/>
      <w:sz w:val="28"/>
      <w:szCs w:val="28"/>
      <w:lang w:val="ru-RU" w:eastAsia="ru-RU" w:bidi="ar-SA"/>
    </w:rPr>
  </w:style>
  <w:style w:type="paragraph" w:customStyle="1" w:styleId="ad">
    <w:name w:val="Заголовок подраздела приложения"/>
    <w:basedOn w:val="a"/>
    <w:next w:val="a"/>
    <w:rsid w:val="005D157C"/>
    <w:pPr>
      <w:spacing w:before="360" w:after="360"/>
    </w:pPr>
  </w:style>
  <w:style w:type="character" w:customStyle="1" w:styleId="Heading1Char">
    <w:name w:val="Heading 1 Char"/>
    <w:link w:val="Heading1"/>
    <w:rsid w:val="00F65864"/>
    <w:rPr>
      <w:bCs/>
      <w:caps/>
      <w:kern w:val="32"/>
      <w:sz w:val="28"/>
      <w:szCs w:val="28"/>
    </w:rPr>
  </w:style>
  <w:style w:type="paragraph" w:customStyle="1" w:styleId="ae">
    <w:name w:val="Стиль Название объекта + По правому краю"/>
    <w:basedOn w:val="Caption"/>
    <w:rsid w:val="00EB0D6B"/>
    <w:pPr>
      <w:spacing w:line="240" w:lineRule="auto"/>
      <w:jc w:val="right"/>
    </w:pPr>
    <w:rPr>
      <w:bCs w:val="0"/>
    </w:rPr>
  </w:style>
  <w:style w:type="character" w:styleId="Emphasis">
    <w:name w:val="Emphasis"/>
    <w:uiPriority w:val="20"/>
    <w:qFormat/>
    <w:rsid w:val="00F153AA"/>
    <w:rPr>
      <w:b/>
      <w:bCs/>
      <w:i w:val="0"/>
      <w:iCs w:val="0"/>
    </w:rPr>
  </w:style>
  <w:style w:type="character" w:customStyle="1" w:styleId="st1">
    <w:name w:val="st1"/>
    <w:rsid w:val="00F153AA"/>
  </w:style>
  <w:style w:type="paragraph" w:customStyle="1" w:styleId="pnormal">
    <w:name w:val="pnormal"/>
    <w:basedOn w:val="Normal"/>
    <w:rsid w:val="00ED2437"/>
    <w:pPr>
      <w:spacing w:before="75" w:after="75" w:line="240" w:lineRule="auto"/>
      <w:ind w:left="75" w:right="75"/>
    </w:pPr>
  </w:style>
  <w:style w:type="character" w:customStyle="1" w:styleId="ptitle4">
    <w:name w:val="ptitle4"/>
    <w:rsid w:val="00ED2437"/>
  </w:style>
  <w:style w:type="paragraph" w:customStyle="1" w:styleId="af">
    <w:name w:val="Первая строка с отступом"/>
    <w:basedOn w:val="BodyText"/>
    <w:uiPriority w:val="99"/>
    <w:rsid w:val="00047D00"/>
    <w:pPr>
      <w:widowControl w:val="0"/>
      <w:tabs>
        <w:tab w:val="left" w:pos="2880"/>
      </w:tabs>
      <w:autoSpaceDE w:val="0"/>
      <w:autoSpaceDN w:val="0"/>
      <w:adjustRightInd w:val="0"/>
      <w:spacing w:after="0"/>
      <w:ind w:firstLine="680"/>
      <w:jc w:val="both"/>
    </w:pPr>
    <w:rPr>
      <w:sz w:val="28"/>
      <w:szCs w:val="28"/>
    </w:rPr>
  </w:style>
  <w:style w:type="paragraph" w:styleId="BodyText">
    <w:name w:val="Body Text"/>
    <w:basedOn w:val="Normal"/>
    <w:link w:val="BodyTextChar"/>
    <w:rsid w:val="00047D00"/>
    <w:pPr>
      <w:spacing w:after="120"/>
    </w:pPr>
  </w:style>
  <w:style w:type="character" w:customStyle="1" w:styleId="BodyTextChar">
    <w:name w:val="Body Text Char"/>
    <w:link w:val="BodyText"/>
    <w:rsid w:val="00047D00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724ADF"/>
    <w:rPr>
      <w:sz w:val="24"/>
      <w:szCs w:val="24"/>
    </w:rPr>
  </w:style>
  <w:style w:type="character" w:customStyle="1" w:styleId="apple-converted-space">
    <w:name w:val="apple-converted-space"/>
    <w:rsid w:val="00083089"/>
  </w:style>
  <w:style w:type="paragraph" w:styleId="Title">
    <w:name w:val="Title"/>
    <w:basedOn w:val="Normal"/>
    <w:next w:val="Normal"/>
    <w:link w:val="TitleChar"/>
    <w:qFormat/>
    <w:rsid w:val="00DD41D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D41D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D41DB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D41DB"/>
    <w:rPr>
      <w:i/>
      <w:iCs/>
      <w:color w:val="404040"/>
      <w:sz w:val="24"/>
      <w:szCs w:val="24"/>
    </w:rPr>
  </w:style>
  <w:style w:type="paragraph" w:customStyle="1" w:styleId="af0">
    <w:name w:val="Стиль курсовой"/>
    <w:basedOn w:val="PlainText"/>
    <w:link w:val="af1"/>
    <w:uiPriority w:val="99"/>
    <w:rsid w:val="00FD2046"/>
    <w:pPr>
      <w:ind w:firstLine="709"/>
      <w:jc w:val="both"/>
    </w:pPr>
    <w:rPr>
      <w:rFonts w:ascii="Times New Roman" w:eastAsia="MS Mincho" w:hAnsi="Times New Roman"/>
      <w:sz w:val="28"/>
    </w:rPr>
  </w:style>
  <w:style w:type="character" w:customStyle="1" w:styleId="af1">
    <w:name w:val="Стиль курсовой Знак"/>
    <w:link w:val="af0"/>
    <w:uiPriority w:val="99"/>
    <w:locked/>
    <w:rsid w:val="00FD2046"/>
    <w:rPr>
      <w:rFonts w:eastAsia="MS Mincho"/>
      <w:sz w:val="28"/>
    </w:rPr>
  </w:style>
  <w:style w:type="paragraph" w:styleId="PlainText">
    <w:name w:val="Plain Text"/>
    <w:basedOn w:val="Normal"/>
    <w:link w:val="PlainTextChar"/>
    <w:rsid w:val="00FD2046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FD2046"/>
    <w:rPr>
      <w:rFonts w:ascii="Courier New" w:hAnsi="Courier New" w:cs="Courier New"/>
    </w:rPr>
  </w:style>
  <w:style w:type="paragraph" w:styleId="TOC5">
    <w:name w:val="toc 5"/>
    <w:basedOn w:val="Normal"/>
    <w:next w:val="Normal"/>
    <w:autoRedefine/>
    <w:uiPriority w:val="39"/>
    <w:unhideWhenUsed/>
    <w:rsid w:val="000F3655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F3655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F3655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F3655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F3655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7260A"/>
    <w:pPr>
      <w:ind w:left="720" w:firstLine="709"/>
      <w:contextualSpacing/>
    </w:pPr>
    <w:rPr>
      <w:rFonts w:eastAsia="Calibri"/>
      <w:sz w:val="28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252B"/>
    <w:rPr>
      <w:sz w:val="24"/>
      <w:szCs w:val="24"/>
    </w:rPr>
  </w:style>
  <w:style w:type="paragraph" w:styleId="EndnoteText">
    <w:name w:val="endnote text"/>
    <w:basedOn w:val="Normal"/>
    <w:link w:val="EndnoteTextChar"/>
    <w:rsid w:val="00C74B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74BEC"/>
  </w:style>
  <w:style w:type="character" w:styleId="EndnoteReference">
    <w:name w:val="endnote reference"/>
    <w:basedOn w:val="DefaultParagraphFont"/>
    <w:rsid w:val="00C74BEC"/>
    <w:rPr>
      <w:vertAlign w:val="superscript"/>
    </w:rPr>
  </w:style>
  <w:style w:type="paragraph" w:customStyle="1" w:styleId="af2">
    <w:name w:val="Титул"/>
    <w:basedOn w:val="Normal"/>
    <w:qFormat/>
    <w:rsid w:val="006A0B40"/>
    <w:pPr>
      <w:jc w:val="center"/>
    </w:pPr>
    <w:rPr>
      <w:rFonts w:eastAsiaTheme="minorHAnsi" w:cstheme="minorBidi"/>
      <w:sz w:val="28"/>
      <w:szCs w:val="28"/>
      <w:lang w:eastAsia="en-US"/>
    </w:rPr>
  </w:style>
  <w:style w:type="paragraph" w:styleId="ListBullet">
    <w:name w:val="List Bullet"/>
    <w:basedOn w:val="Normal"/>
    <w:uiPriority w:val="99"/>
    <w:unhideWhenUsed/>
    <w:rsid w:val="006A0B40"/>
    <w:pPr>
      <w:numPr>
        <w:numId w:val="3"/>
      </w:numPr>
      <w:contextualSpacing/>
      <w:jc w:val="both"/>
    </w:pPr>
    <w:rPr>
      <w:rFonts w:eastAsiaTheme="minorHAnsi" w:cstheme="minorBidi"/>
      <w:sz w:val="28"/>
      <w:szCs w:val="28"/>
      <w:lang w:eastAsia="en-US"/>
    </w:rPr>
  </w:style>
  <w:style w:type="paragraph" w:customStyle="1" w:styleId="af3">
    <w:name w:val="Заголовок в содержании"/>
    <w:basedOn w:val="Normal"/>
    <w:next w:val="Normal"/>
    <w:qFormat/>
    <w:rsid w:val="006A0B40"/>
    <w:pPr>
      <w:keepNext/>
      <w:keepLines/>
      <w:pageBreakBefore/>
      <w:spacing w:after="480"/>
      <w:jc w:val="center"/>
      <w:outlineLvl w:val="0"/>
    </w:pPr>
    <w:rPr>
      <w:rFonts w:eastAsiaTheme="minorHAnsi" w:cstheme="minorBidi"/>
      <w:cap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rsid w:val="004F6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F66C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5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en-US"/>
    </w:rPr>
  </w:style>
  <w:style w:type="paragraph" w:customStyle="1" w:styleId="af4">
    <w:name w:val="Название таблицы"/>
    <w:basedOn w:val="Caption"/>
    <w:next w:val="Normal"/>
    <w:qFormat/>
    <w:rsid w:val="00CA4786"/>
    <w:pPr>
      <w:keepNext/>
      <w:spacing w:before="480"/>
      <w:ind w:left="0" w:firstLine="709"/>
    </w:pPr>
    <w:rPr>
      <w:rFonts w:eastAsiaTheme="minorHAnsi" w:cstheme="minorBidi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C655A"/>
    <w:rPr>
      <w:color w:val="808080"/>
    </w:rPr>
  </w:style>
  <w:style w:type="paragraph" w:customStyle="1" w:styleId="af5">
    <w:name w:val="Формула"/>
    <w:basedOn w:val="Normal"/>
    <w:next w:val="Normal"/>
    <w:qFormat/>
    <w:rsid w:val="00786FA5"/>
    <w:pPr>
      <w:keepLines/>
      <w:tabs>
        <w:tab w:val="center" w:pos="5103"/>
        <w:tab w:val="right" w:pos="10206"/>
      </w:tabs>
      <w:spacing w:before="480" w:after="480"/>
      <w:contextualSpacing/>
      <w:jc w:val="center"/>
    </w:pPr>
    <w:rPr>
      <w:rFonts w:eastAsiaTheme="minorEastAsia" w:cstheme="minorBidi"/>
      <w:sz w:val="28"/>
      <w:szCs w:val="28"/>
      <w:lang w:eastAsia="en-US"/>
    </w:rPr>
  </w:style>
  <w:style w:type="paragraph" w:styleId="NoSpacing">
    <w:name w:val="No Spacing"/>
    <w:uiPriority w:val="1"/>
    <w:qFormat/>
    <w:rsid w:val="005D20D7"/>
    <w:rPr>
      <w:sz w:val="24"/>
      <w:szCs w:val="24"/>
    </w:rPr>
  </w:style>
  <w:style w:type="paragraph" w:customStyle="1" w:styleId="af6">
    <w:name w:val="Название рисунка"/>
    <w:basedOn w:val="Caption"/>
    <w:next w:val="Normal"/>
    <w:qFormat/>
    <w:rsid w:val="00935E78"/>
    <w:pPr>
      <w:spacing w:after="480"/>
      <w:ind w:left="0"/>
      <w:jc w:val="center"/>
    </w:pPr>
    <w:rPr>
      <w:rFonts w:eastAsiaTheme="minorHAnsi" w:cstheme="minorBidi"/>
      <w:szCs w:val="18"/>
      <w:lang w:eastAsia="en-US"/>
    </w:rPr>
  </w:style>
  <w:style w:type="paragraph" w:customStyle="1" w:styleId="af7">
    <w:name w:val="Рисунок"/>
    <w:basedOn w:val="Normal"/>
    <w:next w:val="af6"/>
    <w:qFormat/>
    <w:rsid w:val="00CC7BA5"/>
    <w:pPr>
      <w:spacing w:before="480"/>
      <w:jc w:val="center"/>
    </w:pPr>
    <w:rPr>
      <w:rFonts w:eastAsiaTheme="minorHAnsi" w:cstheme="minorBidi"/>
      <w:sz w:val="28"/>
      <w:szCs w:val="28"/>
      <w:lang w:eastAsia="en-US"/>
    </w:rPr>
  </w:style>
  <w:style w:type="paragraph" w:styleId="NormalWeb">
    <w:name w:val="Normal (Web)"/>
    <w:basedOn w:val="Normal"/>
    <w:rsid w:val="006039BD"/>
  </w:style>
  <w:style w:type="character" w:customStyle="1" w:styleId="Heading2Char">
    <w:name w:val="Heading 2 Char"/>
    <w:basedOn w:val="DefaultParagraphFont"/>
    <w:link w:val="Heading2"/>
    <w:rsid w:val="00222078"/>
    <w:rPr>
      <w:rFonts w:cs="Arial"/>
      <w:b/>
      <w:bCs/>
      <w:iCs/>
      <w:sz w:val="28"/>
      <w:szCs w:val="28"/>
    </w:rPr>
  </w:style>
  <w:style w:type="paragraph" w:customStyle="1" w:styleId="2">
    <w:name w:val="Текст2"/>
    <w:basedOn w:val="Normal"/>
    <w:rsid w:val="00F9025C"/>
    <w:pPr>
      <w:suppressAutoHyphens/>
      <w:spacing w:line="240" w:lineRule="auto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F41DCE"/>
    <w:pPr>
      <w:widowControl w:val="0"/>
      <w:suppressLineNumbers/>
      <w:suppressAutoHyphens/>
    </w:pPr>
    <w:rPr>
      <w:rFonts w:ascii="Liberation Serif" w:eastAsia="Liberation Serif" w:cs="Lohit Hindi"/>
      <w:kern w:val="1"/>
      <w:lang w:val="en-US" w:eastAsia="hi-IN" w:bidi="hi-IN"/>
    </w:rPr>
  </w:style>
  <w:style w:type="paragraph" w:customStyle="1" w:styleId="af8">
    <w:name w:val="Обычный с отступом"/>
    <w:basedOn w:val="Normal"/>
    <w:qFormat/>
    <w:rsid w:val="002D6902"/>
    <w:pPr>
      <w:ind w:firstLine="851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9">
    <w:name w:val="Основний текст_"/>
    <w:basedOn w:val="DefaultParagraphFont"/>
    <w:link w:val="afa"/>
    <w:locked/>
    <w:rsid w:val="00FE36F5"/>
    <w:rPr>
      <w:rFonts w:ascii="Bookman Old Style" w:hAnsi="Bookman Old Style" w:cs="Bookman Old Style"/>
      <w:sz w:val="15"/>
      <w:szCs w:val="15"/>
      <w:shd w:val="clear" w:color="auto" w:fill="FFFFFF"/>
    </w:rPr>
  </w:style>
  <w:style w:type="paragraph" w:customStyle="1" w:styleId="afa">
    <w:name w:val="Основний текст"/>
    <w:basedOn w:val="Normal"/>
    <w:link w:val="af9"/>
    <w:rsid w:val="00FE36F5"/>
    <w:pPr>
      <w:shd w:val="clear" w:color="auto" w:fill="FFFFFF"/>
      <w:spacing w:after="480" w:line="240" w:lineRule="atLeast"/>
      <w:jc w:val="both"/>
    </w:pPr>
    <w:rPr>
      <w:rFonts w:ascii="Bookman Old Style" w:hAnsi="Bookman Old Style" w:cs="Bookman Old Style"/>
      <w:sz w:val="15"/>
      <w:szCs w:val="15"/>
    </w:rPr>
  </w:style>
  <w:style w:type="paragraph" w:customStyle="1" w:styleId="Default">
    <w:name w:val="Default"/>
    <w:rsid w:val="00FE36F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36F5"/>
    <w:rPr>
      <w:rFonts w:cs="Arial"/>
      <w:bCs/>
      <w:sz w:val="28"/>
      <w:szCs w:val="26"/>
    </w:rPr>
  </w:style>
  <w:style w:type="table" w:customStyle="1" w:styleId="11">
    <w:name w:val="Сетка таблицы1"/>
    <w:basedOn w:val="TableNormal"/>
    <w:uiPriority w:val="59"/>
    <w:rsid w:val="0073770A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3">
    <w:name w:val="Body Text 3"/>
    <w:basedOn w:val="Normal"/>
    <w:link w:val="BodyText3Char"/>
    <w:semiHidden/>
    <w:unhideWhenUsed/>
    <w:rsid w:val="00A663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66369"/>
    <w:rPr>
      <w:sz w:val="16"/>
      <w:szCs w:val="16"/>
    </w:rPr>
  </w:style>
  <w:style w:type="paragraph" w:customStyle="1" w:styleId="NoSpacing1">
    <w:name w:val="No Spacing1"/>
    <w:rsid w:val="00A66369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bk.ru/lister/044/55/index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1;&#1077;&#1074;\AppData\Roaming\Microsoft\&#1064;&#1072;&#1073;&#1083;&#1086;&#1085;&#1099;\Tech_KP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B3261-A6A5-4226-B2B4-6D5FA296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Tech_KP2</Template>
  <TotalTime>24</TotalTime>
  <Pages>14</Pages>
  <Words>695</Words>
  <Characters>8313</Characters>
  <Application>Microsoft Office Word</Application>
  <DocSecurity>0</DocSecurity>
  <Lines>69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ПЗ к курсовой</vt:lpstr>
      <vt:lpstr>ПЗ к курсовой</vt:lpstr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 к курсовой</dc:title>
  <dc:subject/>
  <dc:creator>Victyor</dc:creator>
  <cp:keywords/>
  <dc:description/>
  <cp:lastModifiedBy>VictorGorban</cp:lastModifiedBy>
  <cp:revision>3</cp:revision>
  <cp:lastPrinted>2016-06-08T08:32:00Z</cp:lastPrinted>
  <dcterms:created xsi:type="dcterms:W3CDTF">2018-12-18T08:21:00Z</dcterms:created>
  <dcterms:modified xsi:type="dcterms:W3CDTF">2018-12-22T16:17:00Z</dcterms:modified>
</cp:coreProperties>
</file>